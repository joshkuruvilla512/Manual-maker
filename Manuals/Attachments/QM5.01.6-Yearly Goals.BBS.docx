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DE7664" w:rsidRPr="00DE7664" w:rsidRDefault="00DE7664" w:rsidP="00DE7664">
      <w:pPr>
        <w:jc w:val="center"/>
        <w:rPr>
          <w:rFonts w:asciiTheme="minorHAnsi" w:hAnsiTheme="minorHAnsi"/>
          <w:b/>
          <w:sz w:val="36"/>
          <w:szCs w:val="36"/>
        </w:rPr>
      </w:pPr>
      <w:r w:rsidRPr="00DE7664">
        <w:rPr>
          <w:rFonts w:asciiTheme="minorHAnsi" w:hAnsiTheme="minorHAnsi"/>
          <w:b/>
          <w:sz w:val="36"/>
          <w:szCs w:val="36"/>
        </w:rPr>
        <w:t>2014 Goals</w:t>
      </w:r>
    </w:p>
    <w:p w:rsidR="00DE7664" w:rsidRDefault="00DE7664" w:rsidP="008E1604">
      <w:pPr>
        <w:rPr>
          <w:rFonts w:asciiTheme="minorHAnsi" w:hAnsiTheme="minorHAnsi"/>
        </w:rPr>
      </w:pPr>
    </w:p>
    <w:p w:rsidR="00DE7664" w:rsidRDefault="004E04E1" w:rsidP="008E16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Big Boy’s Steel Erectors, Inc. </w:t>
      </w:r>
      <w:r w:rsidR="00DE7664">
        <w:rPr>
          <w:rFonts w:asciiTheme="minorHAnsi" w:hAnsiTheme="minorHAnsi"/>
        </w:rPr>
        <w:t>and employees would like to achieve the following goals this year.</w:t>
      </w:r>
    </w:p>
    <w:p w:rsidR="00DE7664" w:rsidRPr="00DE7664" w:rsidRDefault="00DE7664" w:rsidP="008E1604">
      <w:pPr>
        <w:rPr>
          <w:rFonts w:asciiTheme="minorHAnsi" w:hAnsiTheme="minorHAnsi"/>
        </w:rPr>
      </w:pPr>
    </w:p>
    <w:p w:rsidR="00DE7664" w:rsidRPr="00DE7664" w:rsidRDefault="00DE7664" w:rsidP="00DE7664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DE7664">
        <w:rPr>
          <w:rFonts w:asciiTheme="minorHAnsi" w:hAnsiTheme="minorHAnsi"/>
        </w:rPr>
        <w:t>Improve Safety EMR by 25%</w:t>
      </w:r>
    </w:p>
    <w:p w:rsidR="00DE7664" w:rsidRPr="00DE7664" w:rsidRDefault="00DE7664" w:rsidP="00DE7664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DE7664">
        <w:rPr>
          <w:rFonts w:asciiTheme="minorHAnsi" w:hAnsiTheme="minorHAnsi"/>
        </w:rPr>
        <w:t>Become AISC Certified</w:t>
      </w:r>
    </w:p>
    <w:p w:rsidR="00DE7664" w:rsidRPr="00DE7664" w:rsidRDefault="00DE7664" w:rsidP="00DE7664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DE7664">
        <w:rPr>
          <w:rFonts w:asciiTheme="minorHAnsi" w:hAnsiTheme="minorHAnsi"/>
        </w:rPr>
        <w:t>Increase sales volume by 10%</w:t>
      </w:r>
      <w:bookmarkStart w:id="0" w:name="_GoBack"/>
      <w:bookmarkEnd w:id="0"/>
    </w:p>
    <w:sectPr w:rsidR="00DE7664" w:rsidRPr="00DE7664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30534" w:rsidRDefault="00930534">
      <w:r>
        <w:separator/>
      </w:r>
    </w:p>
  </w:endnote>
  <w:endnote w:type="continuationSeparator" w:id="1">
    <w:p w:rsidR="00930534" w:rsidRDefault="00930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E53E7" w:rsidRDefault="00CE53E7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E53E7" w:rsidRDefault="00CE53E7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E53E7" w:rsidRDefault="00CE53E7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30534" w:rsidRDefault="00930534">
      <w:r>
        <w:separator/>
      </w:r>
    </w:p>
  </w:footnote>
  <w:footnote w:type="continuationSeparator" w:id="1">
    <w:p w:rsidR="00930534" w:rsidRDefault="00930534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E53E7" w:rsidRDefault="00CE53E7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4E04E1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4E04E1" w:rsidRDefault="004E04E1" w:rsidP="0039663B">
          <w:pPr>
            <w:rPr>
              <w:rFonts w:ascii="Arial" w:hAnsi="Arial" w:cs="Arial"/>
              <w:sz w:val="20"/>
              <w:szCs w:val="20"/>
            </w:rPr>
          </w:pPr>
          <w:r w:rsidRPr="004E04E1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-41487</wp:posOffset>
                </wp:positionH>
                <wp:positionV relativeFrom="paragraph">
                  <wp:posOffset>-1270</wp:posOffset>
                </wp:positionV>
                <wp:extent cx="1261745" cy="1151467"/>
                <wp:effectExtent l="25400" t="0" r="8255" b="0"/>
                <wp:wrapSquare wrapText="bothSides"/>
                <wp:docPr id="6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4E04E1" w:rsidRDefault="00CE53E7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</w:t>
          </w:r>
          <w:r w:rsidR="004E04E1">
            <w:rPr>
              <w:rFonts w:ascii="Arial Black" w:hAnsi="Arial Black" w:cs="Arial"/>
              <w:sz w:val="32"/>
              <w:szCs w:val="32"/>
            </w:rPr>
            <w:t>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4E04E1" w:rsidRDefault="004E04E1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4E04E1" w:rsidRPr="003E4F36" w:rsidRDefault="004E04E1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="00552D06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="00552D06" w:rsidRPr="003E4F36">
            <w:rPr>
              <w:rStyle w:val="PageNumber"/>
              <w:sz w:val="20"/>
              <w:szCs w:val="20"/>
            </w:rPr>
            <w:fldChar w:fldCharType="separate"/>
          </w:r>
          <w:r w:rsidR="0049120B">
            <w:rPr>
              <w:rStyle w:val="PageNumber"/>
              <w:noProof/>
              <w:sz w:val="20"/>
              <w:szCs w:val="20"/>
            </w:rPr>
            <w:t>1</w:t>
          </w:r>
          <w:r w:rsidR="00552D06"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="00552D06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="00552D06" w:rsidRPr="003E4F36">
            <w:rPr>
              <w:rStyle w:val="PageNumber"/>
              <w:sz w:val="20"/>
              <w:szCs w:val="20"/>
            </w:rPr>
            <w:fldChar w:fldCharType="separate"/>
          </w:r>
          <w:r w:rsidR="0049120B">
            <w:rPr>
              <w:rStyle w:val="PageNumber"/>
              <w:noProof/>
              <w:sz w:val="20"/>
              <w:szCs w:val="20"/>
            </w:rPr>
            <w:t>1</w:t>
          </w:r>
          <w:r w:rsidR="00552D06"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4E04E1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4E04E1" w:rsidRDefault="004E04E1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4E04E1" w:rsidRDefault="004E04E1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4E04E1" w:rsidRDefault="004E04E1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49120B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0A54AE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QM5.01.</w:t>
          </w:r>
          <w:r w:rsidR="00DE7664">
            <w:rPr>
              <w:rFonts w:ascii="Arial" w:hAnsi="Arial" w:cs="Arial"/>
              <w:sz w:val="20"/>
              <w:szCs w:val="20"/>
            </w:rPr>
            <w:t>6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4E04E1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DE7664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Yearly Goals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E53E7" w:rsidRDefault="00CE53E7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6262C51"/>
    <w:multiLevelType w:val="hybridMultilevel"/>
    <w:tmpl w:val="04F4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2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7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5"/>
  </w:num>
  <w:num w:numId="9">
    <w:abstractNumId w:val="10"/>
  </w:num>
  <w:num w:numId="10">
    <w:abstractNumId w:val="1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7"/>
  </w:num>
  <w:num w:numId="13">
    <w:abstractNumId w:val="3"/>
  </w:num>
  <w:num w:numId="14">
    <w:abstractNumId w:val="12"/>
  </w:num>
  <w:num w:numId="15">
    <w:abstractNumId w:val="2"/>
  </w:num>
  <w:num w:numId="16">
    <w:abstractNumId w:val="8"/>
  </w:num>
  <w:num w:numId="17">
    <w:abstractNumId w:val="5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40C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0B"/>
    <w:rsid w:val="0049121D"/>
    <w:rsid w:val="004B577A"/>
    <w:rsid w:val="004E04E1"/>
    <w:rsid w:val="004E4F3C"/>
    <w:rsid w:val="00520670"/>
    <w:rsid w:val="00530DD0"/>
    <w:rsid w:val="00540F50"/>
    <w:rsid w:val="00541988"/>
    <w:rsid w:val="005427FB"/>
    <w:rsid w:val="00545577"/>
    <w:rsid w:val="00552D06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30534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C0342"/>
    <w:rsid w:val="00CC07B6"/>
    <w:rsid w:val="00CC2CF3"/>
    <w:rsid w:val="00CE1948"/>
    <w:rsid w:val="00CE53E7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DE7664"/>
    <w:rsid w:val="00E12F3B"/>
    <w:rsid w:val="00E21BB8"/>
    <w:rsid w:val="00E255C5"/>
    <w:rsid w:val="00E3185F"/>
    <w:rsid w:val="00E33C40"/>
    <w:rsid w:val="00E41274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E7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0B10-EB3B-48BB-BE4F-D539E9F7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3</TotalTime>
  <Pages>1</Pages>
  <Words>27</Words>
  <Characters>156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191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4</cp:revision>
  <cp:lastPrinted>2009-07-17T20:43:00Z</cp:lastPrinted>
  <dcterms:created xsi:type="dcterms:W3CDTF">2014-08-20T23:16:00Z</dcterms:created>
  <dcterms:modified xsi:type="dcterms:W3CDTF">2014-08-20T23:30:00Z</dcterms:modified>
</cp:coreProperties>
</file>