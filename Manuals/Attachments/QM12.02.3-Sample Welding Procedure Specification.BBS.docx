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421E" w:rsidRDefault="00B9421E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>
      <w:bookmarkStart w:id="0" w:name="_GoBack"/>
      <w:bookmarkEnd w:id="0"/>
    </w:p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Pr="008E1604" w:rsidRDefault="008E1604" w:rsidP="008E1604">
      <w:pPr>
        <w:jc w:val="center"/>
        <w:rPr>
          <w:rFonts w:asciiTheme="minorHAnsi" w:hAnsiTheme="minorHAnsi"/>
          <w:b/>
          <w:sz w:val="32"/>
          <w:szCs w:val="32"/>
        </w:rPr>
      </w:pPr>
      <w:r w:rsidRPr="008E1604">
        <w:rPr>
          <w:rFonts w:asciiTheme="minorHAnsi" w:hAnsiTheme="minorHAnsi"/>
          <w:b/>
          <w:sz w:val="32"/>
          <w:szCs w:val="32"/>
        </w:rPr>
        <w:t>SEE ATTACHED SHEET</w:t>
      </w:r>
    </w:p>
    <w:sectPr w:rsidR="008E1604" w:rsidRPr="008E1604" w:rsidSect="00BF65D4">
      <w:headerReference w:type="default" r:id="rId8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F03A3" w:rsidRDefault="00EF03A3">
      <w:r>
        <w:separator/>
      </w:r>
    </w:p>
  </w:endnote>
  <w:endnote w:type="continuationSeparator" w:id="1">
    <w:p w:rsidR="00EF03A3" w:rsidRDefault="00EF0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F03A3" w:rsidRDefault="00EF03A3">
      <w:r>
        <w:separator/>
      </w:r>
    </w:p>
  </w:footnote>
  <w:footnote w:type="continuationSeparator" w:id="1">
    <w:p w:rsidR="00EF03A3" w:rsidRDefault="00EF03A3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AF77ED" w:rsidTr="00AF77ED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AF77ED" w:rsidRDefault="00AF77ED" w:rsidP="0039663B">
          <w:pPr>
            <w:rPr>
              <w:rFonts w:ascii="Arial" w:hAnsi="Arial" w:cs="Arial"/>
              <w:sz w:val="20"/>
              <w:szCs w:val="20"/>
            </w:rPr>
          </w:pPr>
          <w:r w:rsidRPr="00AF77ED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-1151255</wp:posOffset>
                </wp:positionV>
                <wp:extent cx="1261745" cy="1151255"/>
                <wp:effectExtent l="25400" t="0" r="8255" b="0"/>
                <wp:wrapSquare wrapText="bothSides"/>
                <wp:docPr id="18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AF77ED" w:rsidRDefault="00AF77ED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AF77ED" w:rsidRDefault="00AF77ED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AF77ED" w:rsidRPr="003E4F36" w:rsidRDefault="00AF77ED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AF77ED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F77ED" w:rsidTr="00AF77ED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AF77ED" w:rsidRDefault="00AF77ED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AF77ED" w:rsidRDefault="00AF77ED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AF77ED" w:rsidRDefault="00AF77ED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AF77ED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AF77ED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AF77ED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AF77ED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E43EF4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QM12.02</w:t>
          </w:r>
          <w:r w:rsidR="000A54AE">
            <w:rPr>
              <w:rFonts w:ascii="Arial" w:hAnsi="Arial" w:cs="Arial"/>
              <w:sz w:val="20"/>
              <w:szCs w:val="20"/>
            </w:rPr>
            <w:t>.</w:t>
          </w:r>
          <w:r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AF77ED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E43EF4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Sample Welding Procedure Specification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87742"/>
    <w:rsid w:val="00AB0228"/>
    <w:rsid w:val="00AC54C3"/>
    <w:rsid w:val="00AE1FA2"/>
    <w:rsid w:val="00AF77ED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43EF4"/>
    <w:rsid w:val="00E502FD"/>
    <w:rsid w:val="00E5061A"/>
    <w:rsid w:val="00E841D0"/>
    <w:rsid w:val="00E8773E"/>
    <w:rsid w:val="00E92E90"/>
    <w:rsid w:val="00EC36B3"/>
    <w:rsid w:val="00EC4F56"/>
    <w:rsid w:val="00ED2503"/>
    <w:rsid w:val="00EE1274"/>
    <w:rsid w:val="00EE501E"/>
    <w:rsid w:val="00EF03A3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BADAD-E43B-4536-A8D7-89A85AA40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5</Words>
  <Characters>29</Characters>
  <Application>Microsoft Word 12.1.0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35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2014-08-20T23:47:00Z</dcterms:created>
  <dcterms:modified xsi:type="dcterms:W3CDTF">2014-08-20T23:47:00Z</dcterms:modified>
</cp:coreProperties>
</file>