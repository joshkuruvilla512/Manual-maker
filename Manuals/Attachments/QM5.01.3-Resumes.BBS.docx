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>
      <w:bookmarkStart w:id="0" w:name="_GoBack"/>
      <w:bookmarkEnd w:id="0"/>
    </w:p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D64F37" w:rsidRDefault="00D64F37">
      <w:r>
        <w:separator/>
      </w:r>
    </w:p>
  </w:endnote>
  <w:endnote w:type="continuationSeparator" w:id="1">
    <w:p w:rsidR="00D64F37" w:rsidRDefault="00D64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51FB" w:rsidRDefault="00A551FB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51FB" w:rsidRDefault="00A551FB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51FB" w:rsidRDefault="00A551FB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D64F37" w:rsidRDefault="00D64F37">
      <w:r>
        <w:separator/>
      </w:r>
    </w:p>
  </w:footnote>
  <w:footnote w:type="continuationSeparator" w:id="1">
    <w:p w:rsidR="00D64F37" w:rsidRDefault="00D64F37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51FB" w:rsidRDefault="00A551FB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A551FB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A551FB" w:rsidRDefault="00A551FB" w:rsidP="0039663B">
          <w:pPr>
            <w:rPr>
              <w:rFonts w:ascii="Arial" w:hAnsi="Arial" w:cs="Arial"/>
              <w:sz w:val="20"/>
              <w:szCs w:val="20"/>
            </w:rPr>
          </w:pPr>
          <w:r w:rsidRPr="00A551FB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-1156335</wp:posOffset>
                </wp:positionV>
                <wp:extent cx="1257300" cy="1155700"/>
                <wp:effectExtent l="25400" t="0" r="0" b="0"/>
                <wp:wrapSquare wrapText="bothSides"/>
                <wp:docPr id="5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573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A551FB" w:rsidRDefault="000F6065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</w:t>
          </w:r>
          <w:r w:rsidR="00A551FB">
            <w:rPr>
              <w:rFonts w:ascii="Arial Black" w:hAnsi="Arial Black" w:cs="Arial"/>
              <w:sz w:val="32"/>
              <w:szCs w:val="32"/>
            </w:rPr>
            <w:t>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A551FB" w:rsidRDefault="00A551FB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A551FB" w:rsidRPr="003E4F36" w:rsidRDefault="00A551FB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="003474B4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="003474B4" w:rsidRPr="003E4F36">
            <w:rPr>
              <w:rStyle w:val="PageNumber"/>
              <w:sz w:val="20"/>
              <w:szCs w:val="20"/>
            </w:rPr>
            <w:fldChar w:fldCharType="separate"/>
          </w:r>
          <w:r w:rsidR="00502059">
            <w:rPr>
              <w:rStyle w:val="PageNumber"/>
              <w:noProof/>
              <w:sz w:val="20"/>
              <w:szCs w:val="20"/>
            </w:rPr>
            <w:t>1</w:t>
          </w:r>
          <w:r w:rsidR="003474B4"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="003474B4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="003474B4" w:rsidRPr="003E4F36">
            <w:rPr>
              <w:rStyle w:val="PageNumber"/>
              <w:sz w:val="20"/>
              <w:szCs w:val="20"/>
            </w:rPr>
            <w:fldChar w:fldCharType="separate"/>
          </w:r>
          <w:r w:rsidR="00502059">
            <w:rPr>
              <w:rStyle w:val="PageNumber"/>
              <w:noProof/>
              <w:sz w:val="20"/>
              <w:szCs w:val="20"/>
            </w:rPr>
            <w:t>1</w:t>
          </w:r>
          <w:r w:rsidR="003474B4"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551FB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A551FB" w:rsidRDefault="00A551FB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A551FB" w:rsidRDefault="00A551FB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A551FB" w:rsidRDefault="00A551FB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502059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0A54AE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QM5.01.</w:t>
          </w:r>
          <w:r w:rsidR="008E1604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A551FB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8E160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Resumes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551FB" w:rsidRDefault="00A551FB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0F6065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10EE5"/>
    <w:rsid w:val="0032372F"/>
    <w:rsid w:val="003456EF"/>
    <w:rsid w:val="003474B4"/>
    <w:rsid w:val="0039663B"/>
    <w:rsid w:val="003B0960"/>
    <w:rsid w:val="003C419D"/>
    <w:rsid w:val="003D537E"/>
    <w:rsid w:val="003F5FAC"/>
    <w:rsid w:val="00411E4D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02059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C026D"/>
    <w:rsid w:val="006D0BB5"/>
    <w:rsid w:val="006E19A2"/>
    <w:rsid w:val="006F0C0E"/>
    <w:rsid w:val="007036C4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551FB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702E-F057-4B31-B2A9-F1ABCD40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4</cp:revision>
  <cp:lastPrinted>2009-07-17T20:43:00Z</cp:lastPrinted>
  <dcterms:created xsi:type="dcterms:W3CDTF">2014-08-20T23:11:00Z</dcterms:created>
  <dcterms:modified xsi:type="dcterms:W3CDTF">2014-08-20T23:29:00Z</dcterms:modified>
</cp:coreProperties>
</file>