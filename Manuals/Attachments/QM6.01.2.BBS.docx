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pPr w:leftFromText="180" w:rightFromText="180" w:vertAnchor="text" w:horzAnchor="margin" w:tblpXSpec="center" w:tblpY="210"/>
        <w:tblW w:w="15353" w:type="dxa"/>
        <w:tblLook w:val="0000"/>
      </w:tblPr>
      <w:tblGrid>
        <w:gridCol w:w="1297"/>
        <w:gridCol w:w="963"/>
        <w:gridCol w:w="1139"/>
        <w:gridCol w:w="62"/>
        <w:gridCol w:w="1185"/>
        <w:gridCol w:w="255"/>
        <w:gridCol w:w="861"/>
        <w:gridCol w:w="1061"/>
        <w:gridCol w:w="1172"/>
        <w:gridCol w:w="1295"/>
        <w:gridCol w:w="1172"/>
        <w:gridCol w:w="1819"/>
        <w:gridCol w:w="283"/>
        <w:gridCol w:w="628"/>
        <w:gridCol w:w="918"/>
        <w:gridCol w:w="96"/>
        <w:gridCol w:w="283"/>
        <w:gridCol w:w="864"/>
      </w:tblGrid>
      <w:tr w:rsidR="00526CD3">
        <w:trPr>
          <w:trHeight w:val="255"/>
        </w:trPr>
        <w:tc>
          <w:tcPr>
            <w:tcW w:w="22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Project Name:</w:t>
            </w:r>
          </w:p>
        </w:tc>
        <w:tc>
          <w:tcPr>
            <w:tcW w:w="264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26CD3" w:rsidRPr="001D4B59" w:rsidRDefault="00B673FC" w:rsidP="00B673F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</w:t>
            </w:r>
            <w:r w:rsidR="00526CD3" w:rsidRPr="001D4B59">
              <w:rPr>
                <w:rFonts w:ascii="Arial" w:hAnsi="Arial" w:cs="Arial"/>
                <w:b/>
                <w:bCs/>
              </w:rPr>
              <w:t>PROJECT SCHEDULE</w:t>
            </w:r>
          </w:p>
        </w:tc>
        <w:tc>
          <w:tcPr>
            <w:tcW w:w="307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Project Manager</w:t>
            </w:r>
            <w:r>
              <w:rPr>
                <w:rFonts w:ascii="Arial" w:hAnsi="Arial" w:cs="Arial"/>
              </w:rPr>
              <w:t>:</w:t>
            </w:r>
          </w:p>
        </w:tc>
      </w:tr>
      <w:tr w:rsidR="00526CD3">
        <w:trPr>
          <w:trHeight w:val="255"/>
        </w:trPr>
        <w:tc>
          <w:tcPr>
            <w:tcW w:w="22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Project Number: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</w:p>
        </w:tc>
        <w:tc>
          <w:tcPr>
            <w:tcW w:w="88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Date:</w:t>
            </w:r>
          </w:p>
        </w:tc>
        <w:tc>
          <w:tcPr>
            <w:tcW w:w="216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</w:p>
        </w:tc>
      </w:tr>
      <w:tr w:rsidR="00526CD3">
        <w:trPr>
          <w:trHeight w:val="25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</w:p>
        </w:tc>
        <w:tc>
          <w:tcPr>
            <w:tcW w:w="1002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</w:p>
        </w:tc>
        <w:tc>
          <w:tcPr>
            <w:tcW w:w="18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</w:p>
        </w:tc>
      </w:tr>
      <w:tr w:rsidR="00526CD3">
        <w:trPr>
          <w:trHeight w:val="255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Sequence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Priority</w:t>
            </w:r>
          </w:p>
        </w:tc>
        <w:tc>
          <w:tcPr>
            <w:tcW w:w="23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Steel Erection</w:t>
            </w:r>
          </w:p>
        </w:tc>
        <w:tc>
          <w:tcPr>
            <w:tcW w:w="21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Bolting/Welding</w:t>
            </w:r>
          </w:p>
        </w:tc>
        <w:tc>
          <w:tcPr>
            <w:tcW w:w="2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Decking</w:t>
            </w:r>
          </w:p>
        </w:tc>
        <w:tc>
          <w:tcPr>
            <w:tcW w:w="29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Out</w:t>
            </w:r>
          </w:p>
        </w:tc>
        <w:tc>
          <w:tcPr>
            <w:tcW w:w="307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jc w:val="center"/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Remarks</w:t>
            </w:r>
          </w:p>
        </w:tc>
      </w:tr>
      <w:tr w:rsidR="00526CD3">
        <w:trPr>
          <w:trHeight w:val="25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jc w:val="center"/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Plan</w:t>
            </w:r>
            <w:r>
              <w:rPr>
                <w:rFonts w:ascii="Arial" w:hAnsi="Arial" w:cs="Arial"/>
              </w:rPr>
              <w:t xml:space="preserve"> </w:t>
            </w:r>
            <w:r w:rsidRPr="001D4B59">
              <w:rPr>
                <w:rFonts w:ascii="Arial" w:hAnsi="Arial" w:cs="Arial"/>
              </w:rPr>
              <w:t>(start)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jc w:val="center"/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Actual (start)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jc w:val="center"/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Plan (Com)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jc w:val="center"/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Act</w:t>
            </w:r>
            <w:r>
              <w:rPr>
                <w:rFonts w:ascii="Arial" w:hAnsi="Arial" w:cs="Arial"/>
              </w:rPr>
              <w:t xml:space="preserve"> </w:t>
            </w:r>
            <w:r w:rsidRPr="001D4B59">
              <w:rPr>
                <w:rFonts w:ascii="Arial" w:hAnsi="Arial" w:cs="Arial"/>
              </w:rPr>
              <w:t>(Com)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jc w:val="center"/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Plan</w:t>
            </w:r>
            <w:r>
              <w:rPr>
                <w:rFonts w:ascii="Arial" w:hAnsi="Arial" w:cs="Arial"/>
              </w:rPr>
              <w:t xml:space="preserve"> </w:t>
            </w:r>
            <w:r w:rsidRPr="001D4B59">
              <w:rPr>
                <w:rFonts w:ascii="Arial" w:hAnsi="Arial" w:cs="Arial"/>
              </w:rPr>
              <w:t>(Start)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jc w:val="center"/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Actual</w:t>
            </w:r>
            <w:r>
              <w:rPr>
                <w:rFonts w:ascii="Arial" w:hAnsi="Arial" w:cs="Arial"/>
              </w:rPr>
              <w:t xml:space="preserve"> </w:t>
            </w:r>
            <w:r w:rsidRPr="001D4B59">
              <w:rPr>
                <w:rFonts w:ascii="Arial" w:hAnsi="Arial" w:cs="Arial"/>
              </w:rPr>
              <w:t>(start)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jc w:val="center"/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Plan</w:t>
            </w:r>
            <w:r>
              <w:rPr>
                <w:rFonts w:ascii="Arial" w:hAnsi="Arial" w:cs="Arial"/>
              </w:rPr>
              <w:t xml:space="preserve"> </w:t>
            </w:r>
            <w:r w:rsidRPr="001D4B59">
              <w:rPr>
                <w:rFonts w:ascii="Arial" w:hAnsi="Arial" w:cs="Arial"/>
              </w:rPr>
              <w:t>(Start)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jc w:val="center"/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 xml:space="preserve">Act </w:t>
            </w:r>
            <w:r>
              <w:rPr>
                <w:rFonts w:ascii="Arial" w:hAnsi="Arial" w:cs="Arial"/>
              </w:rPr>
              <w:t xml:space="preserve">              </w:t>
            </w:r>
            <w:r w:rsidRPr="001D4B59">
              <w:rPr>
                <w:rFonts w:ascii="Arial" w:hAnsi="Arial" w:cs="Arial"/>
              </w:rPr>
              <w:t>(Start)</w:t>
            </w:r>
          </w:p>
        </w:tc>
        <w:tc>
          <w:tcPr>
            <w:tcW w:w="307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jc w:val="center"/>
              <w:rPr>
                <w:rFonts w:ascii="Arial" w:hAnsi="Arial" w:cs="Arial"/>
              </w:rPr>
            </w:pPr>
          </w:p>
        </w:tc>
      </w:tr>
      <w:tr w:rsidR="00526CD3">
        <w:trPr>
          <w:trHeight w:val="25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307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</w:tr>
      <w:tr w:rsidR="00526CD3">
        <w:trPr>
          <w:trHeight w:val="25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6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</w:tr>
      <w:tr w:rsidR="00526CD3">
        <w:trPr>
          <w:trHeight w:val="25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6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</w:tr>
      <w:tr w:rsidR="00526CD3">
        <w:trPr>
          <w:trHeight w:val="25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6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</w:tr>
      <w:tr w:rsidR="00526CD3">
        <w:trPr>
          <w:trHeight w:val="25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6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</w:tr>
      <w:tr w:rsidR="00526CD3">
        <w:trPr>
          <w:trHeight w:val="25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6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</w:tr>
      <w:tr w:rsidR="00526CD3">
        <w:trPr>
          <w:trHeight w:val="25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6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</w:tr>
      <w:tr w:rsidR="00526CD3">
        <w:trPr>
          <w:trHeight w:val="25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6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</w:tr>
      <w:tr w:rsidR="00526CD3">
        <w:trPr>
          <w:trHeight w:val="25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6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</w:tr>
      <w:tr w:rsidR="00526CD3">
        <w:trPr>
          <w:trHeight w:val="25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6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</w:tr>
      <w:tr w:rsidR="00526CD3">
        <w:trPr>
          <w:trHeight w:val="25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6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</w:tr>
      <w:tr w:rsidR="00526CD3">
        <w:trPr>
          <w:trHeight w:val="25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6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</w:tr>
      <w:tr w:rsidR="00526CD3">
        <w:trPr>
          <w:trHeight w:val="25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6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</w:tr>
      <w:tr w:rsidR="00526CD3">
        <w:trPr>
          <w:trHeight w:val="25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6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</w:tr>
      <w:tr w:rsidR="00526CD3">
        <w:trPr>
          <w:trHeight w:val="25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6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</w:tr>
      <w:tr w:rsidR="00526CD3">
        <w:trPr>
          <w:trHeight w:val="25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6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</w:tr>
      <w:tr w:rsidR="00526CD3">
        <w:trPr>
          <w:trHeight w:val="25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6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</w:tr>
      <w:tr w:rsidR="00526CD3">
        <w:trPr>
          <w:trHeight w:val="25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6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</w:tr>
      <w:tr w:rsidR="00526CD3">
        <w:trPr>
          <w:trHeight w:val="25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16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6CD3" w:rsidRPr="001D4B59" w:rsidRDefault="00526CD3" w:rsidP="00FF4DE1">
            <w:pPr>
              <w:rPr>
                <w:rFonts w:ascii="Arial" w:hAnsi="Arial" w:cs="Arial"/>
              </w:rPr>
            </w:pPr>
            <w:r w:rsidRPr="001D4B59">
              <w:rPr>
                <w:rFonts w:ascii="Arial" w:hAnsi="Arial" w:cs="Arial"/>
              </w:rPr>
              <w:t> </w:t>
            </w:r>
          </w:p>
        </w:tc>
      </w:tr>
    </w:tbl>
    <w:p w:rsidR="00BC349E" w:rsidRPr="00B375DC" w:rsidRDefault="00BC349E" w:rsidP="00B375DC"/>
    <w:sectPr w:rsidR="00BC349E" w:rsidRPr="00B375DC" w:rsidSect="00526C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40" w:right="432" w:bottom="1440" w:left="662" w:header="432" w:footer="288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934A53" w:rsidRDefault="00934A53">
      <w:r>
        <w:separator/>
      </w:r>
    </w:p>
  </w:endnote>
  <w:endnote w:type="continuationSeparator" w:id="1">
    <w:p w:rsidR="00934A53" w:rsidRDefault="00934A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60DB5" w:rsidRDefault="00760DB5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60DB5" w:rsidRDefault="00760DB5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60DB5" w:rsidRDefault="00760DB5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934A53" w:rsidRDefault="00934A53">
      <w:r>
        <w:separator/>
      </w:r>
    </w:p>
  </w:footnote>
  <w:footnote w:type="continuationSeparator" w:id="1">
    <w:p w:rsidR="00934A53" w:rsidRDefault="00934A53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60DB5" w:rsidRDefault="00760DB5">
    <w:pPr>
      <w:pStyle w:val="Header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14760" w:type="dxa"/>
      <w:tblInd w:w="-72" w:type="dxa"/>
      <w:tblLook w:val="0000"/>
    </w:tblPr>
    <w:tblGrid>
      <w:gridCol w:w="2430"/>
      <w:gridCol w:w="2070"/>
      <w:gridCol w:w="3357"/>
      <w:gridCol w:w="1171"/>
      <w:gridCol w:w="854"/>
      <w:gridCol w:w="828"/>
      <w:gridCol w:w="1890"/>
      <w:gridCol w:w="990"/>
      <w:gridCol w:w="1170"/>
    </w:tblGrid>
    <w:tr w:rsidR="00A77470">
      <w:trPr>
        <w:trHeight w:val="264"/>
      </w:trPr>
      <w:tc>
        <w:tcPr>
          <w:tcW w:w="243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A77470" w:rsidRDefault="00A77470" w:rsidP="00760DB5">
          <w:pPr>
            <w:rPr>
              <w:rFonts w:ascii="Arial" w:hAnsi="Arial" w:cs="Arial"/>
              <w:sz w:val="20"/>
            </w:rPr>
          </w:pPr>
          <w:r w:rsidRPr="00A77470">
            <w:rPr>
              <w:rFonts w:ascii="Arial" w:hAnsi="Arial" w:cs="Arial"/>
              <w:sz w:val="20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150283</wp:posOffset>
                </wp:positionH>
                <wp:positionV relativeFrom="paragraph">
                  <wp:posOffset>-1270</wp:posOffset>
                </wp:positionV>
                <wp:extent cx="1261745" cy="1151467"/>
                <wp:effectExtent l="25400" t="0" r="8255" b="0"/>
                <wp:wrapSquare wrapText="bothSides"/>
                <wp:docPr id="8" name="" descr="http://www.bbsteel.com/bb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bbsteel.com/bbse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b="21738"/>
                        <a:stretch/>
                      </pic:blipFill>
                      <pic:spPr bwMode="auto">
                        <a:xfrm>
                          <a:off x="0" y="0"/>
                          <a:ext cx="1261745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" cy="9525"/>
                <wp:effectExtent l="0" t="0" r="0" b="0"/>
                <wp:wrapNone/>
                <wp:docPr id="2" name="Picture 4" descr="sAtlas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tlas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0170" w:type="dxa"/>
          <w:gridSpan w:val="6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noWrap/>
          <w:vAlign w:val="bottom"/>
        </w:tcPr>
        <w:p w:rsidR="00A77470" w:rsidRDefault="00A77470" w:rsidP="00D63D9D">
          <w:pPr>
            <w:jc w:val="center"/>
            <w:rPr>
              <w:rFonts w:ascii="Arial Black" w:hAnsi="Arial Black" w:cs="Arial"/>
              <w:sz w:val="32"/>
              <w:szCs w:val="32"/>
            </w:rPr>
          </w:pPr>
          <w:r>
            <w:rPr>
              <w:rFonts w:ascii="Arial Black" w:hAnsi="Arial Black" w:cs="Arial"/>
              <w:sz w:val="32"/>
              <w:szCs w:val="32"/>
            </w:rPr>
            <w:t>Big Boy’s Steel Erection, Inc.</w:t>
          </w:r>
        </w:p>
      </w:tc>
      <w:tc>
        <w:tcPr>
          <w:tcW w:w="99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:rsidR="00A77470" w:rsidRDefault="00A77470" w:rsidP="00760DB5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Page #:</w:t>
          </w:r>
        </w:p>
      </w:tc>
      <w:tc>
        <w:tcPr>
          <w:tcW w:w="117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A77470" w:rsidRPr="003E4F36" w:rsidRDefault="00A77470" w:rsidP="00760DB5">
          <w:pPr>
            <w:rPr>
              <w:rFonts w:ascii="Arial" w:hAnsi="Arial" w:cs="Arial"/>
              <w:sz w:val="20"/>
            </w:rPr>
          </w:pPr>
          <w:r w:rsidRPr="003E4F36">
            <w:rPr>
              <w:rFonts w:ascii="Arial" w:hAnsi="Arial" w:cs="Arial"/>
              <w:sz w:val="20"/>
            </w:rPr>
            <w:t> </w:t>
          </w:r>
          <w:r w:rsidRPr="003E4F36">
            <w:rPr>
              <w:rStyle w:val="PageNumber"/>
              <w:sz w:val="20"/>
            </w:rPr>
            <w:fldChar w:fldCharType="begin"/>
          </w:r>
          <w:r w:rsidRPr="003E4F36">
            <w:rPr>
              <w:rStyle w:val="PageNumber"/>
              <w:sz w:val="20"/>
            </w:rPr>
            <w:instrText xml:space="preserve"> PAGE </w:instrText>
          </w:r>
          <w:r w:rsidRPr="003E4F36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1</w:t>
          </w:r>
          <w:r w:rsidRPr="003E4F36">
            <w:rPr>
              <w:rStyle w:val="PageNumber"/>
              <w:sz w:val="20"/>
            </w:rPr>
            <w:fldChar w:fldCharType="end"/>
          </w:r>
          <w:r w:rsidRPr="003E4F36">
            <w:rPr>
              <w:rStyle w:val="PageNumber"/>
              <w:sz w:val="20"/>
            </w:rPr>
            <w:t xml:space="preserve"> of</w:t>
          </w:r>
          <w:r>
            <w:rPr>
              <w:rStyle w:val="PageNumber"/>
              <w:sz w:val="20"/>
            </w:rPr>
            <w:t xml:space="preserve"> </w:t>
          </w:r>
          <w:r w:rsidRPr="003E4F36">
            <w:rPr>
              <w:rStyle w:val="PageNumber"/>
              <w:sz w:val="20"/>
            </w:rPr>
            <w:t xml:space="preserve"> </w:t>
          </w:r>
          <w:r w:rsidRPr="003E4F36">
            <w:rPr>
              <w:rStyle w:val="PageNumber"/>
              <w:sz w:val="20"/>
            </w:rPr>
            <w:fldChar w:fldCharType="begin"/>
          </w:r>
          <w:r w:rsidRPr="003E4F36">
            <w:rPr>
              <w:rStyle w:val="PageNumber"/>
              <w:sz w:val="20"/>
            </w:rPr>
            <w:instrText xml:space="preserve"> NUMPAGES </w:instrText>
          </w:r>
          <w:r w:rsidRPr="003E4F36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2</w:t>
          </w:r>
          <w:r w:rsidRPr="003E4F36">
            <w:rPr>
              <w:rStyle w:val="PageNumber"/>
              <w:sz w:val="20"/>
            </w:rPr>
            <w:fldChar w:fldCharType="end"/>
          </w:r>
        </w:p>
      </w:tc>
    </w:tr>
    <w:tr w:rsidR="00760DB5">
      <w:trPr>
        <w:trHeight w:val="264"/>
      </w:trPr>
      <w:tc>
        <w:tcPr>
          <w:tcW w:w="243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760DB5" w:rsidRDefault="00760DB5" w:rsidP="00760DB5">
          <w:pPr>
            <w:rPr>
              <w:rFonts w:ascii="Arial" w:hAnsi="Arial" w:cs="Arial"/>
              <w:sz w:val="20"/>
            </w:rPr>
          </w:pPr>
        </w:p>
      </w:tc>
      <w:tc>
        <w:tcPr>
          <w:tcW w:w="10170" w:type="dxa"/>
          <w:gridSpan w:val="6"/>
          <w:vMerge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vAlign w:val="center"/>
        </w:tcPr>
        <w:p w:rsidR="00760DB5" w:rsidRDefault="00760DB5" w:rsidP="00760DB5">
          <w:pPr>
            <w:rPr>
              <w:rFonts w:ascii="Arial Black" w:hAnsi="Arial Black" w:cs="Arial"/>
              <w:sz w:val="32"/>
              <w:szCs w:val="32"/>
            </w:rPr>
          </w:pPr>
        </w:p>
      </w:tc>
      <w:tc>
        <w:tcPr>
          <w:tcW w:w="2160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vAlign w:val="bottom"/>
        </w:tcPr>
        <w:p w:rsidR="00760DB5" w:rsidRDefault="00760DB5" w:rsidP="00760DB5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A77470">
      <w:trPr>
        <w:trHeight w:val="264"/>
      </w:trPr>
      <w:tc>
        <w:tcPr>
          <w:tcW w:w="243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A77470" w:rsidRDefault="00A77470" w:rsidP="00760DB5">
          <w:pPr>
            <w:rPr>
              <w:rFonts w:ascii="Arial" w:hAnsi="Arial" w:cs="Arial"/>
              <w:sz w:val="20"/>
            </w:rPr>
          </w:pPr>
        </w:p>
      </w:tc>
      <w:tc>
        <w:tcPr>
          <w:tcW w:w="10170" w:type="dxa"/>
          <w:gridSpan w:val="6"/>
          <w:tcBorders>
            <w:top w:val="nil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C0C0C0"/>
          <w:noWrap/>
          <w:vAlign w:val="bottom"/>
        </w:tcPr>
        <w:p w:rsidR="00A77470" w:rsidRDefault="00A77470" w:rsidP="00B9421E">
          <w:pPr>
            <w:jc w:val="center"/>
            <w:rPr>
              <w:rFonts w:ascii="Arial" w:hAnsi="Arial" w:cs="Arial"/>
              <w:sz w:val="20"/>
            </w:rPr>
          </w:pPr>
          <w:r>
            <w:t>11843 Missouri Bottom Road, Hazelwood, MO 63042</w:t>
          </w:r>
        </w:p>
      </w:tc>
      <w:tc>
        <w:tcPr>
          <w:tcW w:w="2160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</w:tcPr>
        <w:p w:rsidR="00A77470" w:rsidRDefault="00A77470" w:rsidP="00760DB5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760DB5">
      <w:trPr>
        <w:trHeight w:val="264"/>
      </w:trPr>
      <w:tc>
        <w:tcPr>
          <w:tcW w:w="243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760DB5" w:rsidRDefault="00760DB5" w:rsidP="00760DB5">
          <w:pPr>
            <w:rPr>
              <w:rFonts w:ascii="Arial" w:hAnsi="Arial" w:cs="Arial"/>
              <w:sz w:val="20"/>
            </w:rPr>
          </w:pP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760DB5" w:rsidRDefault="00760DB5" w:rsidP="00760DB5">
          <w:pPr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 </w:t>
          </w:r>
        </w:p>
      </w:tc>
      <w:tc>
        <w:tcPr>
          <w:tcW w:w="6210" w:type="dxa"/>
          <w:gridSpan w:val="4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760DB5" w:rsidRDefault="00760DB5" w:rsidP="00A77470">
          <w:pPr>
            <w:jc w:val="center"/>
            <w:rPr>
              <w:rFonts w:ascii="Arial" w:hAnsi="Arial" w:cs="Arial"/>
              <w:b/>
              <w:bCs/>
              <w:u w:val="single"/>
            </w:rPr>
          </w:pPr>
          <w:r>
            <w:rPr>
              <w:rFonts w:ascii="Arial" w:hAnsi="Arial" w:cs="Arial"/>
              <w:b/>
              <w:bCs/>
              <w:u w:val="single"/>
            </w:rPr>
            <w:t>Quality Manual</w:t>
          </w:r>
        </w:p>
      </w:tc>
      <w:tc>
        <w:tcPr>
          <w:tcW w:w="1890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bottom"/>
        </w:tcPr>
        <w:p w:rsidR="00760DB5" w:rsidRDefault="00760DB5" w:rsidP="00760DB5">
          <w:pPr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 </w:t>
          </w:r>
        </w:p>
      </w:tc>
      <w:tc>
        <w:tcPr>
          <w:tcW w:w="2160" w:type="dxa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760DB5" w:rsidRDefault="00760DB5" w:rsidP="00760DB5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760DB5">
      <w:trPr>
        <w:trHeight w:val="264"/>
      </w:trPr>
      <w:tc>
        <w:tcPr>
          <w:tcW w:w="243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760DB5" w:rsidRDefault="00760DB5" w:rsidP="00760DB5">
          <w:pPr>
            <w:rPr>
              <w:rFonts w:ascii="Arial" w:hAnsi="Arial" w:cs="Arial"/>
              <w:sz w:val="20"/>
            </w:rPr>
          </w:pPr>
        </w:p>
      </w:tc>
      <w:tc>
        <w:tcPr>
          <w:tcW w:w="2070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noWrap/>
          <w:vAlign w:val="bottom"/>
        </w:tcPr>
        <w:p w:rsidR="00760DB5" w:rsidRDefault="00760DB5" w:rsidP="00760DB5">
          <w:pPr>
            <w:rPr>
              <w:rFonts w:ascii="Arial" w:hAnsi="Arial" w:cs="Arial"/>
              <w:sz w:val="20"/>
            </w:rPr>
          </w:pPr>
        </w:p>
      </w:tc>
      <w:tc>
        <w:tcPr>
          <w:tcW w:w="5382" w:type="dxa"/>
          <w:gridSpan w:val="3"/>
          <w:tcBorders>
            <w:top w:val="nil"/>
            <w:bottom w:val="single" w:sz="4" w:space="0" w:color="auto"/>
          </w:tcBorders>
          <w:vAlign w:val="center"/>
        </w:tcPr>
        <w:p w:rsidR="00760DB5" w:rsidRDefault="00760DB5" w:rsidP="00760DB5">
          <w:pPr>
            <w:rPr>
              <w:rFonts w:ascii="Arial" w:hAnsi="Arial" w:cs="Arial"/>
              <w:b/>
              <w:bCs/>
              <w:u w:val="single"/>
            </w:rPr>
          </w:pPr>
        </w:p>
      </w:tc>
      <w:tc>
        <w:tcPr>
          <w:tcW w:w="2718" w:type="dxa"/>
          <w:gridSpan w:val="2"/>
          <w:tcBorders>
            <w:top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760DB5" w:rsidRDefault="00760DB5" w:rsidP="00760DB5">
          <w:pPr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 </w:t>
          </w:r>
          <w:bookmarkStart w:id="0" w:name="_GoBack"/>
          <w:bookmarkEnd w:id="0"/>
        </w:p>
      </w:tc>
      <w:tc>
        <w:tcPr>
          <w:tcW w:w="2160" w:type="dxa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760DB5" w:rsidRDefault="00760DB5" w:rsidP="00760DB5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760DB5">
      <w:trPr>
        <w:trHeight w:val="264"/>
      </w:trPr>
      <w:tc>
        <w:tcPr>
          <w:tcW w:w="2430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760DB5" w:rsidRDefault="00760DB5" w:rsidP="00760DB5">
          <w:pPr>
            <w:rPr>
              <w:rFonts w:ascii="Arial" w:hAnsi="Arial" w:cs="Arial"/>
              <w:sz w:val="20"/>
            </w:rPr>
          </w:pP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760DB5" w:rsidRDefault="00760DB5" w:rsidP="00760DB5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 #:</w:t>
          </w:r>
        </w:p>
      </w:tc>
      <w:tc>
        <w:tcPr>
          <w:tcW w:w="335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760DB5" w:rsidRDefault="00760DB5" w:rsidP="00760DB5">
          <w:pPr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QM6.01.2</w:t>
          </w:r>
        </w:p>
      </w:tc>
      <w:tc>
        <w:tcPr>
          <w:tcW w:w="117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760DB5" w:rsidRDefault="00760DB5" w:rsidP="00760DB5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#:</w:t>
          </w:r>
        </w:p>
      </w:tc>
      <w:tc>
        <w:tcPr>
          <w:tcW w:w="85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760DB5" w:rsidRDefault="00760DB5" w:rsidP="00760DB5">
          <w:pPr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 0</w:t>
          </w:r>
        </w:p>
      </w:tc>
      <w:tc>
        <w:tcPr>
          <w:tcW w:w="271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760DB5" w:rsidRDefault="00760DB5" w:rsidP="00760DB5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Date:</w:t>
          </w:r>
        </w:p>
      </w:tc>
      <w:tc>
        <w:tcPr>
          <w:tcW w:w="2160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760DB5" w:rsidRDefault="00A77470" w:rsidP="00760DB5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08/20/2014</w:t>
          </w:r>
        </w:p>
      </w:tc>
    </w:tr>
    <w:tr w:rsidR="00760DB5">
      <w:trPr>
        <w:trHeight w:val="264"/>
      </w:trPr>
      <w:tc>
        <w:tcPr>
          <w:tcW w:w="14760" w:type="dxa"/>
          <w:gridSpan w:val="9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760DB5" w:rsidRDefault="00760DB5" w:rsidP="00760DB5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Project Schedule</w:t>
          </w:r>
        </w:p>
      </w:tc>
    </w:tr>
  </w:tbl>
  <w:p w:rsidR="00760DB5" w:rsidRDefault="00760DB5" w:rsidP="00760DB5"/>
  <w:p w:rsidR="00733147" w:rsidRDefault="00733147" w:rsidP="00BB3001"/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60DB5" w:rsidRDefault="00760DB5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6C520C"/>
    <w:multiLevelType w:val="multilevel"/>
    <w:tmpl w:val="9C7A9A8A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63B401C"/>
    <w:multiLevelType w:val="multilevel"/>
    <w:tmpl w:val="6F30282C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31B81705"/>
    <w:multiLevelType w:val="hybridMultilevel"/>
    <w:tmpl w:val="94168C3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>
    <w:nsid w:val="43EF5EB5"/>
    <w:multiLevelType w:val="multilevel"/>
    <w:tmpl w:val="E34A5484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>
    <w:nsid w:val="46BC6D91"/>
    <w:multiLevelType w:val="hybridMultilevel"/>
    <w:tmpl w:val="77E2AB20"/>
    <w:lvl w:ilvl="0" w:tplc="9CD870BC">
      <w:start w:val="1"/>
      <w:numFmt w:val="lowerLetter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5B4C44B4"/>
    <w:multiLevelType w:val="multilevel"/>
    <w:tmpl w:val="E480B96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153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16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216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6">
    <w:nsid w:val="65AB1490"/>
    <w:multiLevelType w:val="hybridMultilevel"/>
    <w:tmpl w:val="F6548F20"/>
    <w:lvl w:ilvl="0" w:tplc="9CD870BC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69C57F91"/>
    <w:multiLevelType w:val="multilevel"/>
    <w:tmpl w:val="675EE6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B3933FE"/>
    <w:multiLevelType w:val="multilevel"/>
    <w:tmpl w:val="2B7C90CC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>
    <w:nsid w:val="6FCB7D81"/>
    <w:multiLevelType w:val="multilevel"/>
    <w:tmpl w:val="A7C6D0D8"/>
    <w:lvl w:ilvl="0">
      <w:start w:val="1"/>
      <w:numFmt w:val="decimal"/>
      <w:lvlText w:val="%1."/>
      <w:lvlJc w:val="left"/>
      <w:pPr>
        <w:tabs>
          <w:tab w:val="num" w:pos="1656"/>
        </w:tabs>
        <w:ind w:left="1296" w:hanging="360"/>
      </w:pPr>
      <w:rPr>
        <w:rFonts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2376"/>
        </w:tabs>
        <w:ind w:left="1728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3096"/>
        </w:tabs>
        <w:ind w:left="21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16"/>
        </w:tabs>
        <w:ind w:left="26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36"/>
        </w:tabs>
        <w:ind w:left="31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56"/>
        </w:tabs>
        <w:ind w:left="36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36"/>
        </w:tabs>
        <w:ind w:left="41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56"/>
        </w:tabs>
        <w:ind w:left="46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776"/>
        </w:tabs>
        <w:ind w:left="5256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701"/>
  <w:doNotTrackMoves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0B4AE0"/>
    <w:rsid w:val="000167B9"/>
    <w:rsid w:val="00075B33"/>
    <w:rsid w:val="000867A9"/>
    <w:rsid w:val="000A1498"/>
    <w:rsid w:val="000B4AE0"/>
    <w:rsid w:val="000D645C"/>
    <w:rsid w:val="000F5A1F"/>
    <w:rsid w:val="00120825"/>
    <w:rsid w:val="001C51B3"/>
    <w:rsid w:val="001E05D2"/>
    <w:rsid w:val="001E26CF"/>
    <w:rsid w:val="00212F21"/>
    <w:rsid w:val="00223884"/>
    <w:rsid w:val="00284360"/>
    <w:rsid w:val="00292EC8"/>
    <w:rsid w:val="002965D4"/>
    <w:rsid w:val="002B4901"/>
    <w:rsid w:val="002D0546"/>
    <w:rsid w:val="002D0EF7"/>
    <w:rsid w:val="002E47BD"/>
    <w:rsid w:val="0030312D"/>
    <w:rsid w:val="0031708C"/>
    <w:rsid w:val="0032372F"/>
    <w:rsid w:val="00370891"/>
    <w:rsid w:val="00442FB0"/>
    <w:rsid w:val="00454EE1"/>
    <w:rsid w:val="004875BF"/>
    <w:rsid w:val="004A038B"/>
    <w:rsid w:val="004A21B8"/>
    <w:rsid w:val="004B491F"/>
    <w:rsid w:val="004D1D37"/>
    <w:rsid w:val="004F1E45"/>
    <w:rsid w:val="00511243"/>
    <w:rsid w:val="00526CD3"/>
    <w:rsid w:val="00533144"/>
    <w:rsid w:val="00535BE8"/>
    <w:rsid w:val="00542C14"/>
    <w:rsid w:val="00554653"/>
    <w:rsid w:val="0055645B"/>
    <w:rsid w:val="0056090C"/>
    <w:rsid w:val="005609D1"/>
    <w:rsid w:val="00591813"/>
    <w:rsid w:val="005C7E37"/>
    <w:rsid w:val="005D042D"/>
    <w:rsid w:val="005D4083"/>
    <w:rsid w:val="006072F7"/>
    <w:rsid w:val="006151D8"/>
    <w:rsid w:val="0062532D"/>
    <w:rsid w:val="0064673C"/>
    <w:rsid w:val="00690905"/>
    <w:rsid w:val="006A438A"/>
    <w:rsid w:val="006D3FD3"/>
    <w:rsid w:val="006E0D13"/>
    <w:rsid w:val="006E19A2"/>
    <w:rsid w:val="006E1CC8"/>
    <w:rsid w:val="006E79FE"/>
    <w:rsid w:val="00703FE4"/>
    <w:rsid w:val="00711647"/>
    <w:rsid w:val="007244FC"/>
    <w:rsid w:val="007311C3"/>
    <w:rsid w:val="00733147"/>
    <w:rsid w:val="00742931"/>
    <w:rsid w:val="007444A2"/>
    <w:rsid w:val="00760A46"/>
    <w:rsid w:val="00760DB5"/>
    <w:rsid w:val="00801B89"/>
    <w:rsid w:val="00815C6A"/>
    <w:rsid w:val="008324E1"/>
    <w:rsid w:val="00886ACC"/>
    <w:rsid w:val="00886FF2"/>
    <w:rsid w:val="008C570C"/>
    <w:rsid w:val="008E5EEC"/>
    <w:rsid w:val="009077D8"/>
    <w:rsid w:val="00916DD9"/>
    <w:rsid w:val="00934A53"/>
    <w:rsid w:val="0094067B"/>
    <w:rsid w:val="00962356"/>
    <w:rsid w:val="00974CDB"/>
    <w:rsid w:val="009B1CDF"/>
    <w:rsid w:val="009E7412"/>
    <w:rsid w:val="00A17767"/>
    <w:rsid w:val="00A17A78"/>
    <w:rsid w:val="00A373C5"/>
    <w:rsid w:val="00A50F9A"/>
    <w:rsid w:val="00A77470"/>
    <w:rsid w:val="00A846EC"/>
    <w:rsid w:val="00A97594"/>
    <w:rsid w:val="00AB70E0"/>
    <w:rsid w:val="00AE1FA2"/>
    <w:rsid w:val="00B02525"/>
    <w:rsid w:val="00B1484B"/>
    <w:rsid w:val="00B24586"/>
    <w:rsid w:val="00B27A65"/>
    <w:rsid w:val="00B27AED"/>
    <w:rsid w:val="00B375DC"/>
    <w:rsid w:val="00B44649"/>
    <w:rsid w:val="00B673FC"/>
    <w:rsid w:val="00B81D55"/>
    <w:rsid w:val="00BA418C"/>
    <w:rsid w:val="00BB3001"/>
    <w:rsid w:val="00BC349E"/>
    <w:rsid w:val="00BC34E3"/>
    <w:rsid w:val="00BE1560"/>
    <w:rsid w:val="00BE5E73"/>
    <w:rsid w:val="00BF1270"/>
    <w:rsid w:val="00BF13A6"/>
    <w:rsid w:val="00C053E9"/>
    <w:rsid w:val="00C2251B"/>
    <w:rsid w:val="00C26EF3"/>
    <w:rsid w:val="00C32AC1"/>
    <w:rsid w:val="00C615A8"/>
    <w:rsid w:val="00C760BC"/>
    <w:rsid w:val="00C76797"/>
    <w:rsid w:val="00C85F50"/>
    <w:rsid w:val="00C9794E"/>
    <w:rsid w:val="00CF30F4"/>
    <w:rsid w:val="00D17108"/>
    <w:rsid w:val="00D80DC2"/>
    <w:rsid w:val="00DA26AB"/>
    <w:rsid w:val="00DB2D1E"/>
    <w:rsid w:val="00DD3432"/>
    <w:rsid w:val="00DE78B4"/>
    <w:rsid w:val="00E66703"/>
    <w:rsid w:val="00ED1BBE"/>
    <w:rsid w:val="00ED2503"/>
    <w:rsid w:val="00F0519B"/>
    <w:rsid w:val="00F144F8"/>
    <w:rsid w:val="00F31510"/>
    <w:rsid w:val="00F31EC7"/>
    <w:rsid w:val="00F37E5B"/>
    <w:rsid w:val="00F43F5D"/>
    <w:rsid w:val="00F5689D"/>
    <w:rsid w:val="00F60062"/>
    <w:rsid w:val="00F62896"/>
    <w:rsid w:val="00F636AB"/>
    <w:rsid w:val="00FD2168"/>
    <w:rsid w:val="00FD494A"/>
    <w:rsid w:val="00FD4FD9"/>
    <w:rsid w:val="00FD6B74"/>
    <w:rsid w:val="00FF4DE1"/>
  </w:rsids>
  <m:mathPr>
    <m:mathFont m:val="Arial Rounded MT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4586"/>
    <w:rPr>
      <w:rFonts w:ascii="Book Antiqua" w:hAnsi="Book Antiqua"/>
      <w:sz w:val="24"/>
    </w:rPr>
  </w:style>
  <w:style w:type="paragraph" w:styleId="Heading1">
    <w:name w:val="heading 1"/>
    <w:next w:val="BodyText"/>
    <w:autoRedefine/>
    <w:qFormat/>
    <w:rsid w:val="007311C3"/>
    <w:pPr>
      <w:numPr>
        <w:numId w:val="5"/>
      </w:numPr>
      <w:ind w:left="720"/>
      <w:outlineLvl w:val="0"/>
    </w:pPr>
    <w:rPr>
      <w:rFonts w:ascii="Verdana" w:hAnsi="Verdana"/>
      <w:b/>
      <w:kern w:val="24"/>
      <w:szCs w:val="24"/>
    </w:rPr>
  </w:style>
  <w:style w:type="paragraph" w:styleId="Heading2">
    <w:name w:val="heading 2"/>
    <w:next w:val="BodyText"/>
    <w:autoRedefine/>
    <w:qFormat/>
    <w:rsid w:val="00C32AC1"/>
    <w:pPr>
      <w:keepNext/>
      <w:numPr>
        <w:ilvl w:val="1"/>
        <w:numId w:val="5"/>
      </w:numPr>
      <w:spacing w:before="240" w:after="60"/>
      <w:ind w:left="1224"/>
      <w:outlineLvl w:val="1"/>
    </w:pPr>
    <w:rPr>
      <w:rFonts w:ascii="Verdana" w:hAnsi="Verdana" w:cs="Arial"/>
      <w:b/>
      <w:bCs/>
      <w:iCs/>
      <w:kern w:val="24"/>
    </w:rPr>
  </w:style>
  <w:style w:type="paragraph" w:styleId="Heading3">
    <w:name w:val="heading 3"/>
    <w:next w:val="BodyTextFirstIndent2"/>
    <w:autoRedefine/>
    <w:qFormat/>
    <w:rsid w:val="00C32AC1"/>
    <w:pPr>
      <w:keepNext/>
      <w:numPr>
        <w:ilvl w:val="2"/>
        <w:numId w:val="8"/>
      </w:numPr>
      <w:spacing w:before="240" w:after="60"/>
      <w:ind w:left="1944"/>
      <w:outlineLvl w:val="2"/>
    </w:pPr>
    <w:rPr>
      <w:rFonts w:ascii="Verdana" w:hAnsi="Verdan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767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7679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">
    <w:name w:val="Body Text First Indent"/>
    <w:basedOn w:val="BodyText"/>
    <w:autoRedefine/>
    <w:rsid w:val="00711647"/>
    <w:pPr>
      <w:spacing w:before="0" w:after="120"/>
      <w:ind w:left="720"/>
    </w:pPr>
    <w:rPr>
      <w:kern w:val="20"/>
    </w:rPr>
  </w:style>
  <w:style w:type="paragraph" w:customStyle="1" w:styleId="HeaderTitle1">
    <w:name w:val="Header Title1"/>
    <w:basedOn w:val="Normal"/>
    <w:autoRedefine/>
    <w:rsid w:val="00C2251B"/>
    <w:pPr>
      <w:tabs>
        <w:tab w:val="center" w:pos="4320"/>
        <w:tab w:val="right" w:pos="8640"/>
      </w:tabs>
      <w:jc w:val="center"/>
    </w:pPr>
    <w:rPr>
      <w:rFonts w:ascii="Arial Rounded MT Bold" w:hAnsi="Arial Rounded MT Bold"/>
      <w:b/>
      <w:color w:val="FFFFFF"/>
      <w:kern w:val="24"/>
    </w:rPr>
  </w:style>
  <w:style w:type="paragraph" w:customStyle="1" w:styleId="HeaderCompanyName">
    <w:name w:val="Header Company Name"/>
    <w:autoRedefine/>
    <w:rsid w:val="00ED2503"/>
    <w:pPr>
      <w:jc w:val="center"/>
    </w:pPr>
    <w:rPr>
      <w:rFonts w:ascii="Arial Rounded MT Bold" w:hAnsi="Arial Rounded MT Bold"/>
      <w:b/>
      <w:i/>
      <w:color w:val="FFFFFF"/>
      <w:spacing w:val="20"/>
      <w:kern w:val="24"/>
    </w:rPr>
  </w:style>
  <w:style w:type="paragraph" w:styleId="BodyText">
    <w:name w:val="Body Text"/>
    <w:basedOn w:val="Normal"/>
    <w:autoRedefine/>
    <w:rsid w:val="00C32AC1"/>
    <w:pPr>
      <w:spacing w:before="120" w:after="240"/>
      <w:jc w:val="both"/>
    </w:pPr>
    <w:rPr>
      <w:rFonts w:ascii="Verdana" w:hAnsi="Verdana"/>
      <w:sz w:val="20"/>
    </w:rPr>
  </w:style>
  <w:style w:type="paragraph" w:customStyle="1" w:styleId="HeaderCompanyAddress">
    <w:name w:val="Header Company Address"/>
    <w:autoRedefine/>
    <w:rsid w:val="00ED2503"/>
    <w:pPr>
      <w:jc w:val="center"/>
    </w:pPr>
    <w:rPr>
      <w:rFonts w:ascii="Arial Rounded MT Bold" w:hAnsi="Arial Rounded MT Bold" w:cs="Tahoma"/>
      <w:b/>
      <w:color w:val="FFFFFF"/>
      <w:kern w:val="16"/>
      <w:sz w:val="16"/>
      <w:szCs w:val="16"/>
    </w:rPr>
  </w:style>
  <w:style w:type="paragraph" w:customStyle="1" w:styleId="HeaderDocumentTitle">
    <w:name w:val="Header Document Title"/>
    <w:autoRedefine/>
    <w:rsid w:val="0032372F"/>
    <w:pPr>
      <w:jc w:val="center"/>
    </w:pPr>
    <w:rPr>
      <w:rFonts w:ascii="Verdana" w:hAnsi="Verdana"/>
      <w:b/>
      <w:color w:val="000000"/>
      <w:kern w:val="24"/>
      <w:szCs w:val="24"/>
    </w:rPr>
  </w:style>
  <w:style w:type="paragraph" w:customStyle="1" w:styleId="HeaderCellType">
    <w:name w:val="Header Cell Type"/>
    <w:link w:val="HeaderCellTypeChar"/>
    <w:autoRedefine/>
    <w:rsid w:val="0032372F"/>
    <w:rPr>
      <w:rFonts w:ascii="Verdana" w:hAnsi="Verdana"/>
      <w:b/>
      <w:sz w:val="12"/>
      <w:szCs w:val="24"/>
    </w:rPr>
  </w:style>
  <w:style w:type="character" w:customStyle="1" w:styleId="HeaderCellTypeChar">
    <w:name w:val="Header Cell Type Char"/>
    <w:basedOn w:val="DefaultParagraphFont"/>
    <w:link w:val="HeaderCellType"/>
    <w:rsid w:val="0032372F"/>
    <w:rPr>
      <w:rFonts w:ascii="Verdana" w:hAnsi="Verdana"/>
      <w:b/>
      <w:sz w:val="12"/>
      <w:szCs w:val="24"/>
      <w:lang w:val="en-US" w:eastAsia="en-US" w:bidi="ar-SA"/>
    </w:rPr>
  </w:style>
  <w:style w:type="paragraph" w:customStyle="1" w:styleId="HeaderDocumentDetails">
    <w:name w:val="Header Document Details"/>
    <w:link w:val="HeaderDocumentDetailsChar"/>
    <w:autoRedefine/>
    <w:rsid w:val="00C2251B"/>
    <w:rPr>
      <w:rFonts w:ascii="Verdana" w:hAnsi="Verdana" w:cs="Arial"/>
      <w:bCs/>
      <w:szCs w:val="26"/>
    </w:rPr>
  </w:style>
  <w:style w:type="character" w:customStyle="1" w:styleId="HeaderDocumentDetailsChar">
    <w:name w:val="Header Document Details Char"/>
    <w:basedOn w:val="DefaultParagraphFont"/>
    <w:link w:val="HeaderDocumentDetails"/>
    <w:rsid w:val="00C2251B"/>
    <w:rPr>
      <w:rFonts w:ascii="Verdana" w:hAnsi="Verdana" w:cs="Arial"/>
      <w:bCs/>
      <w:szCs w:val="26"/>
      <w:lang w:val="en-US" w:eastAsia="en-US" w:bidi="ar-SA"/>
    </w:rPr>
  </w:style>
  <w:style w:type="paragraph" w:customStyle="1" w:styleId="HeaderDocumentNumber">
    <w:name w:val="Header Document Number"/>
    <w:autoRedefine/>
    <w:rsid w:val="00C2251B"/>
    <w:rPr>
      <w:rFonts w:ascii="Verdana" w:hAnsi="Verdana"/>
      <w:b/>
      <w:sz w:val="24"/>
      <w:szCs w:val="24"/>
    </w:rPr>
  </w:style>
  <w:style w:type="paragraph" w:styleId="Footer">
    <w:name w:val="foot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2">
    <w:name w:val="Body Text First Indent 2"/>
    <w:basedOn w:val="Normal"/>
    <w:autoRedefine/>
    <w:rsid w:val="002B4901"/>
    <w:pPr>
      <w:spacing w:after="120"/>
      <w:ind w:left="2160" w:firstLine="210"/>
      <w:jc w:val="both"/>
    </w:pPr>
    <w:rPr>
      <w:rFonts w:ascii="Verdana" w:hAnsi="Verdana"/>
      <w:sz w:val="20"/>
    </w:rPr>
  </w:style>
  <w:style w:type="paragraph" w:customStyle="1" w:styleId="FooterCellType">
    <w:name w:val="Footer Cell Type"/>
    <w:basedOn w:val="HeaderCellType"/>
    <w:autoRedefine/>
    <w:rsid w:val="00FD4FD9"/>
    <w:rPr>
      <w:sz w:val="16"/>
    </w:rPr>
  </w:style>
  <w:style w:type="paragraph" w:customStyle="1" w:styleId="FooterCellDetails">
    <w:name w:val="Footer Cell Details"/>
    <w:basedOn w:val="HeaderDocumentDetails"/>
    <w:autoRedefine/>
    <w:rsid w:val="00FD4FD9"/>
  </w:style>
  <w:style w:type="paragraph" w:styleId="BalloonText">
    <w:name w:val="Balloon Text"/>
    <w:basedOn w:val="Normal"/>
    <w:semiHidden/>
    <w:rsid w:val="00A17A78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BB30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jay%20Sadey\Application%20Data\Microsoft\Templates\My%20Template1\QMTemplat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Settings\Ajay Sadey\Application Data\Microsoft\Templates\My Template1\QMTemplate1.dot</Template>
  <TotalTime>0</TotalTime>
  <Pages>2</Pages>
  <Words>121</Words>
  <Characters>691</Characters>
  <Application>Microsoft Word 12.1.0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QM6.01.AFM</vt:lpstr>
    </vt:vector>
  </TitlesOfParts>
  <Company>Genesis Quality Systems</Company>
  <LinksUpToDate>false</LinksUpToDate>
  <CharactersWithSpaces>848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QM6.01.AFM</dc:title>
  <dc:subject/>
  <dc:creator>Viji Kuruvilla</dc:creator>
  <cp:keywords/>
  <cp:lastModifiedBy>Ashley Kuruvilla</cp:lastModifiedBy>
  <cp:revision>3</cp:revision>
  <cp:lastPrinted>2011-04-26T01:02:00Z</cp:lastPrinted>
  <dcterms:created xsi:type="dcterms:W3CDTF">2014-08-20T23:28:00Z</dcterms:created>
  <dcterms:modified xsi:type="dcterms:W3CDTF">2014-08-20T23:30:00Z</dcterms:modified>
</cp:coreProperties>
</file>