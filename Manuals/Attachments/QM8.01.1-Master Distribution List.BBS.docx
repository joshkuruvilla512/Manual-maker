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10714" w:type="dxa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Look w:val="01E0"/>
      </w:tblPr>
      <w:tblGrid>
        <w:gridCol w:w="3240"/>
        <w:gridCol w:w="4374"/>
        <w:gridCol w:w="1632"/>
        <w:gridCol w:w="1468"/>
      </w:tblGrid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B45AB">
              <w:rPr>
                <w:rFonts w:ascii="Garamond" w:hAnsi="Garamond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B45AB">
              <w:rPr>
                <w:rFonts w:ascii="Garamond" w:hAnsi="Garamond"/>
                <w:b/>
                <w:bCs/>
                <w:sz w:val="28"/>
                <w:szCs w:val="28"/>
              </w:rPr>
              <w:t>Company/Position</w:t>
            </w: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B45AB">
              <w:rPr>
                <w:rFonts w:ascii="Garamond" w:hAnsi="Garamond"/>
                <w:b/>
                <w:bCs/>
                <w:sz w:val="28"/>
                <w:szCs w:val="28"/>
              </w:rPr>
              <w:t>Procedures Manual</w:t>
            </w: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B45AB">
              <w:rPr>
                <w:rFonts w:ascii="Garamond" w:hAnsi="Garamond"/>
                <w:b/>
                <w:bCs/>
                <w:sz w:val="28"/>
                <w:szCs w:val="28"/>
              </w:rPr>
              <w:t>Remarks</w:t>
            </w: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727FCA" w:rsidRDefault="00C72CEF" w:rsidP="00482473">
            <w:pPr>
              <w:rPr>
                <w:rFonts w:ascii="Garamond" w:hAnsi="Garamond"/>
                <w:highlight w:val="yellow"/>
              </w:rPr>
            </w:pPr>
            <w:r w:rsidRPr="00727FCA">
              <w:rPr>
                <w:rFonts w:ascii="Garamond" w:hAnsi="Garamond"/>
                <w:highlight w:val="yellow"/>
              </w:rPr>
              <w:t>Terry L. Klingenberger</w:t>
            </w: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  <w:r w:rsidRPr="00EB45AB">
              <w:rPr>
                <w:rFonts w:ascii="Garamond" w:hAnsi="Garamond"/>
              </w:rPr>
              <w:t>President</w:t>
            </w: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  <w:r w:rsidRPr="00EB45AB">
              <w:rPr>
                <w:rFonts w:ascii="Garamond" w:hAnsi="Garamond"/>
              </w:rPr>
              <w:t>#1</w:t>
            </w: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727FCA" w:rsidRDefault="00C72CEF" w:rsidP="00482473">
            <w:pPr>
              <w:rPr>
                <w:rFonts w:ascii="Garamond" w:hAnsi="Garamond"/>
                <w:highlight w:val="yellow"/>
              </w:rPr>
            </w:pPr>
            <w:r w:rsidRPr="00727FCA">
              <w:rPr>
                <w:rFonts w:ascii="Garamond" w:hAnsi="Garamond"/>
                <w:highlight w:val="yellow"/>
              </w:rPr>
              <w:t>Chad J. Hooyman</w:t>
            </w:r>
          </w:p>
        </w:tc>
        <w:tc>
          <w:tcPr>
            <w:tcW w:w="4374" w:type="dxa"/>
            <w:shd w:val="pct5" w:color="000000" w:fill="FFFFFF"/>
          </w:tcPr>
          <w:p w:rsidR="00C72CEF" w:rsidRPr="00EB45AB" w:rsidRDefault="004374BB" w:rsidP="0048247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Vice President</w:t>
            </w:r>
            <w:r w:rsidR="00C72CEF">
              <w:rPr>
                <w:rFonts w:ascii="Garamond" w:hAnsi="Garamond"/>
              </w:rPr>
              <w:t>/Management Representative</w:t>
            </w: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#2</w:t>
            </w: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727FCA" w:rsidRDefault="00C72CEF" w:rsidP="00482473">
            <w:pPr>
              <w:rPr>
                <w:rFonts w:ascii="Garamond" w:hAnsi="Garamond"/>
                <w:highlight w:val="yellow"/>
              </w:rPr>
            </w:pPr>
            <w:r w:rsidRPr="00727FCA">
              <w:rPr>
                <w:rFonts w:ascii="Garamond" w:hAnsi="Garamond"/>
                <w:highlight w:val="yellow"/>
              </w:rPr>
              <w:t>Jennifer A. Hooyman</w:t>
            </w: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Office Manager</w:t>
            </w: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#3</w:t>
            </w: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727FCA" w:rsidRDefault="00C72CEF" w:rsidP="00482473">
            <w:pPr>
              <w:rPr>
                <w:rFonts w:ascii="Garamond" w:hAnsi="Garamond"/>
                <w:highlight w:val="yellow"/>
              </w:rPr>
            </w:pPr>
            <w:r w:rsidRPr="00727FCA">
              <w:rPr>
                <w:rFonts w:ascii="Garamond" w:hAnsi="Garamond"/>
                <w:highlight w:val="yellow"/>
              </w:rPr>
              <w:t>Andy J. Lancour</w:t>
            </w: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  <w:r w:rsidRPr="00EB45AB">
              <w:rPr>
                <w:rFonts w:ascii="Garamond" w:hAnsi="Garamond"/>
              </w:rPr>
              <w:t>Estimating</w:t>
            </w:r>
            <w:r>
              <w:rPr>
                <w:rFonts w:ascii="Garamond" w:hAnsi="Garamond"/>
              </w:rPr>
              <w:t>/Purchasing</w:t>
            </w: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#4</w:t>
            </w: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727FCA" w:rsidRDefault="00C72CEF" w:rsidP="00482473">
            <w:pPr>
              <w:rPr>
                <w:rFonts w:ascii="Garamond" w:hAnsi="Garamond"/>
                <w:highlight w:val="yellow"/>
              </w:rPr>
            </w:pPr>
            <w:r w:rsidRPr="00727FCA">
              <w:rPr>
                <w:rFonts w:ascii="Garamond" w:hAnsi="Garamond"/>
                <w:highlight w:val="yellow"/>
              </w:rPr>
              <w:t>Travis J. Pease</w:t>
            </w:r>
          </w:p>
        </w:tc>
        <w:tc>
          <w:tcPr>
            <w:tcW w:w="4374" w:type="dxa"/>
            <w:shd w:val="pct5" w:color="000000" w:fill="FFFFFF"/>
          </w:tcPr>
          <w:p w:rsidR="00C72CEF" w:rsidRPr="00EB45AB" w:rsidRDefault="004374BB" w:rsidP="004374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Manager</w:t>
            </w: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#5</w:t>
            </w: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727FCA" w:rsidRDefault="00C72CEF" w:rsidP="00482473">
            <w:pPr>
              <w:rPr>
                <w:rFonts w:ascii="Garamond" w:hAnsi="Garamond"/>
                <w:highlight w:val="yellow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  <w:bookmarkStart w:id="0" w:name="_GoBack"/>
            <w:bookmarkEnd w:id="0"/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5" w:color="000000" w:fill="FFFFFF"/>
          </w:tcPr>
          <w:p w:rsidR="00C72CEF" w:rsidRPr="00EB45AB" w:rsidRDefault="00C72CEF" w:rsidP="00482473">
            <w:pPr>
              <w:rPr>
                <w:rFonts w:ascii="Garamond" w:hAnsi="Garamond"/>
              </w:rPr>
            </w:pPr>
          </w:p>
        </w:tc>
        <w:tc>
          <w:tcPr>
            <w:tcW w:w="4374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5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  <w:tr w:rsidR="00C72CEF" w:rsidRPr="00EB45AB">
        <w:trPr>
          <w:jc w:val="center"/>
        </w:trPr>
        <w:tc>
          <w:tcPr>
            <w:tcW w:w="3240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4374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32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68" w:type="dxa"/>
            <w:shd w:val="pct20" w:color="000000" w:fill="FFFFFF"/>
          </w:tcPr>
          <w:p w:rsidR="00C72CEF" w:rsidRPr="00EB45AB" w:rsidRDefault="00C72CEF" w:rsidP="00482473">
            <w:pPr>
              <w:jc w:val="center"/>
              <w:rPr>
                <w:rFonts w:ascii="Garamond" w:hAnsi="Garamond"/>
              </w:rPr>
            </w:pPr>
          </w:p>
        </w:tc>
      </w:tr>
    </w:tbl>
    <w:p w:rsidR="00B9421E" w:rsidRPr="00C72CEF" w:rsidRDefault="00B9421E" w:rsidP="00C72CEF"/>
    <w:sectPr w:rsidR="00B9421E" w:rsidRPr="00C72CEF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D247D" w:rsidRDefault="000D247D">
      <w:r>
        <w:separator/>
      </w:r>
    </w:p>
  </w:endnote>
  <w:endnote w:type="continuationSeparator" w:id="1">
    <w:p w:rsidR="000D247D" w:rsidRDefault="000D2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D247D" w:rsidRDefault="000D247D">
      <w:r>
        <w:separator/>
      </w:r>
    </w:p>
  </w:footnote>
  <w:footnote w:type="continuationSeparator" w:id="1">
    <w:p w:rsidR="000D247D" w:rsidRDefault="000D247D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6"/>
      <w:gridCol w:w="2166"/>
      <w:gridCol w:w="1104"/>
      <w:gridCol w:w="803"/>
      <w:gridCol w:w="1026"/>
      <w:gridCol w:w="805"/>
      <w:gridCol w:w="932"/>
    </w:tblGrid>
    <w:tr w:rsidR="0041513F" w:rsidTr="0041513F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41513F" w:rsidRDefault="0041513F" w:rsidP="0039663B">
          <w:pPr>
            <w:rPr>
              <w:rFonts w:ascii="Arial" w:hAnsi="Arial" w:cs="Arial"/>
              <w:sz w:val="20"/>
              <w:szCs w:val="20"/>
            </w:rPr>
          </w:pPr>
          <w:r w:rsidRPr="0041513F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-1148715</wp:posOffset>
                </wp:positionV>
                <wp:extent cx="1266825" cy="1146175"/>
                <wp:effectExtent l="25400" t="0" r="3175" b="0"/>
                <wp:wrapSquare wrapText="bothSides"/>
                <wp:docPr id="11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6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41513F" w:rsidRDefault="0041513F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41513F" w:rsidRDefault="0041513F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1513F" w:rsidRPr="003E4F36" w:rsidRDefault="0041513F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 w:rsidR="00727FCA"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 w:rsidR="00727FCA"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41513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7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41513F" w:rsidTr="0041513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41513F" w:rsidRDefault="0041513F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41513F" w:rsidRDefault="0041513F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7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41513F" w:rsidRDefault="0041513F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41513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41513F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41513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6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41513F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C72CEF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QM8</w:t>
          </w:r>
          <w:r w:rsidR="000A54AE">
            <w:rPr>
              <w:rFonts w:ascii="Arial" w:hAnsi="Arial" w:cs="Arial"/>
              <w:sz w:val="20"/>
              <w:szCs w:val="20"/>
            </w:rPr>
            <w:t>.01.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11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7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41513F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C72CEF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Master Distribution List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D247D"/>
    <w:rsid w:val="000E2D22"/>
    <w:rsid w:val="000E6E41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B0960"/>
    <w:rsid w:val="003C419D"/>
    <w:rsid w:val="003D537E"/>
    <w:rsid w:val="003F5FAC"/>
    <w:rsid w:val="004137BF"/>
    <w:rsid w:val="0041513F"/>
    <w:rsid w:val="00423CE4"/>
    <w:rsid w:val="00426CA0"/>
    <w:rsid w:val="00434FE8"/>
    <w:rsid w:val="004374BB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C026D"/>
    <w:rsid w:val="006D0BB5"/>
    <w:rsid w:val="006E19A2"/>
    <w:rsid w:val="006F0C0E"/>
    <w:rsid w:val="007036C4"/>
    <w:rsid w:val="00723575"/>
    <w:rsid w:val="00727FCA"/>
    <w:rsid w:val="007311C3"/>
    <w:rsid w:val="00741DAB"/>
    <w:rsid w:val="007652F1"/>
    <w:rsid w:val="007929BC"/>
    <w:rsid w:val="007A32CA"/>
    <w:rsid w:val="007C4980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2CEF"/>
    <w:rsid w:val="00C76797"/>
    <w:rsid w:val="00C773CF"/>
    <w:rsid w:val="00C809D5"/>
    <w:rsid w:val="00CC0342"/>
    <w:rsid w:val="00CC07B6"/>
    <w:rsid w:val="00CC2CF3"/>
    <w:rsid w:val="00CE1948"/>
    <w:rsid w:val="00CF427B"/>
    <w:rsid w:val="00D40315"/>
    <w:rsid w:val="00D63D9D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502F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A17CE-63E7-41D1-94FA-CBFE7DB4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1</TotalTime>
  <Pages>1</Pages>
  <Words>60</Words>
  <Characters>346</Characters>
  <Application>Microsoft Word 12.1.0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424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3</cp:revision>
  <cp:lastPrinted>2009-07-17T20:43:00Z</cp:lastPrinted>
  <dcterms:created xsi:type="dcterms:W3CDTF">2014-08-20T23:33:00Z</dcterms:created>
  <dcterms:modified xsi:type="dcterms:W3CDTF">2014-08-20T23:34:00Z</dcterms:modified>
</cp:coreProperties>
</file>