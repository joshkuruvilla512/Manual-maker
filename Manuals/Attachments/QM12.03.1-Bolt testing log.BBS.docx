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1FF2" w:rsidRPr="00EE014A" w:rsidRDefault="00001FF2" w:rsidP="00001FF2">
      <w:pPr>
        <w:rPr>
          <w:rFonts w:ascii="Garamond" w:hAnsi="Garamond"/>
          <w:b/>
        </w:rPr>
      </w:pPr>
      <w:r>
        <w:rPr>
          <w:rFonts w:ascii="Verdana" w:hAnsi="Verdana"/>
          <w:sz w:val="20"/>
          <w:szCs w:val="20"/>
        </w:rPr>
        <w:t>Project Name:</w:t>
      </w:r>
      <w:r w:rsidRPr="00EE014A">
        <w:rPr>
          <w:rFonts w:ascii="Garamond" w:hAnsi="Garamond"/>
          <w:b/>
        </w:rPr>
        <w:tab/>
      </w:r>
      <w:r w:rsidRPr="00EE014A">
        <w:rPr>
          <w:rFonts w:ascii="Garamond" w:hAnsi="Garamond"/>
          <w:b/>
        </w:rPr>
        <w:tab/>
      </w:r>
      <w:r w:rsidRPr="00EE014A">
        <w:rPr>
          <w:rFonts w:ascii="Garamond" w:hAnsi="Garamond"/>
          <w:b/>
        </w:rPr>
        <w:tab/>
      </w:r>
      <w:r w:rsidRPr="00EE014A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Project Number:</w:t>
      </w:r>
      <w:r w:rsidRPr="00EE014A">
        <w:rPr>
          <w:rFonts w:ascii="Garamond" w:hAnsi="Garamond"/>
          <w:b/>
        </w:rPr>
        <w:t xml:space="preserve"> </w:t>
      </w:r>
    </w:p>
    <w:p w:rsidR="00001FF2" w:rsidRPr="00EE014A" w:rsidRDefault="00001FF2" w:rsidP="00001FF2">
      <w:pPr>
        <w:rPr>
          <w:rFonts w:ascii="Garamond" w:hAnsi="Garamond"/>
          <w:b/>
        </w:rPr>
      </w:pP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17"/>
        <w:gridCol w:w="1276"/>
        <w:gridCol w:w="1287"/>
        <w:gridCol w:w="789"/>
        <w:gridCol w:w="618"/>
        <w:gridCol w:w="976"/>
        <w:gridCol w:w="974"/>
        <w:gridCol w:w="1440"/>
        <w:gridCol w:w="1163"/>
        <w:gridCol w:w="850"/>
      </w:tblGrid>
      <w:tr w:rsidR="00001FF2" w:rsidRPr="00EE014A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Heat/Lot#</w:t>
            </w:r>
          </w:p>
        </w:tc>
        <w:tc>
          <w:tcPr>
            <w:tcW w:w="128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Mfg. By</w:t>
            </w:r>
          </w:p>
        </w:tc>
        <w:tc>
          <w:tcPr>
            <w:tcW w:w="789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Bolt Type</w:t>
            </w:r>
          </w:p>
        </w:tc>
        <w:tc>
          <w:tcPr>
            <w:tcW w:w="618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Bolt</w:t>
            </w:r>
          </w:p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Dia.</w:t>
            </w:r>
          </w:p>
        </w:tc>
        <w:tc>
          <w:tcPr>
            <w:tcW w:w="976" w:type="dxa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Length</w:t>
            </w:r>
          </w:p>
        </w:tc>
        <w:tc>
          <w:tcPr>
            <w:tcW w:w="974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Bolting Method</w:t>
            </w:r>
          </w:p>
        </w:tc>
        <w:tc>
          <w:tcPr>
            <w:tcW w:w="1440" w:type="dxa"/>
            <w:shd w:val="clear" w:color="auto" w:fill="auto"/>
          </w:tcPr>
          <w:p w:rsidR="00001FF2" w:rsidRPr="00EE014A" w:rsidRDefault="00001FF2" w:rsidP="00482473">
            <w:pPr>
              <w:jc w:val="center"/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Tension Values, kips</w:t>
            </w:r>
          </w:p>
          <w:p w:rsidR="00001FF2" w:rsidRPr="00EE014A" w:rsidRDefault="00001FF2" w:rsidP="00482473">
            <w:pPr>
              <w:jc w:val="center"/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(3 tests)</w:t>
            </w:r>
          </w:p>
        </w:tc>
        <w:tc>
          <w:tcPr>
            <w:tcW w:w="1163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Inspector</w:t>
            </w:r>
          </w:p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Initials</w:t>
            </w:r>
          </w:p>
        </w:tc>
        <w:tc>
          <w:tcPr>
            <w:tcW w:w="85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Pass/Fail</w:t>
            </w:r>
          </w:p>
        </w:tc>
      </w:tr>
      <w:tr w:rsidR="00001FF2" w:rsidRPr="00EE014A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11/30/0000</w:t>
            </w:r>
          </w:p>
        </w:tc>
        <w:tc>
          <w:tcPr>
            <w:tcW w:w="1276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M05123</w:t>
            </w:r>
          </w:p>
        </w:tc>
        <w:tc>
          <w:tcPr>
            <w:tcW w:w="128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Nucor</w:t>
            </w:r>
          </w:p>
        </w:tc>
        <w:tc>
          <w:tcPr>
            <w:tcW w:w="789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A 325</w:t>
            </w:r>
          </w:p>
        </w:tc>
        <w:tc>
          <w:tcPr>
            <w:tcW w:w="618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¾</w:t>
            </w:r>
          </w:p>
        </w:tc>
        <w:tc>
          <w:tcPr>
            <w:tcW w:w="976" w:type="dxa"/>
          </w:tcPr>
          <w:p w:rsidR="00001FF2" w:rsidRPr="00EE014A" w:rsidRDefault="00001FF2" w:rsidP="0048247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974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TON</w:t>
            </w:r>
          </w:p>
        </w:tc>
        <w:tc>
          <w:tcPr>
            <w:tcW w:w="144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30, 31, 30</w:t>
            </w:r>
          </w:p>
        </w:tc>
        <w:tc>
          <w:tcPr>
            <w:tcW w:w="1163" w:type="dxa"/>
            <w:shd w:val="clear" w:color="auto" w:fill="auto"/>
          </w:tcPr>
          <w:p w:rsidR="00001FF2" w:rsidRPr="00EE014A" w:rsidRDefault="00001FF2" w:rsidP="0048247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</w:t>
            </w:r>
          </w:p>
        </w:tc>
        <w:tc>
          <w:tcPr>
            <w:tcW w:w="85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  <w:r w:rsidRPr="00EE014A">
              <w:rPr>
                <w:rFonts w:ascii="Garamond" w:hAnsi="Garamond"/>
              </w:rPr>
              <w:t>Pass</w:t>
            </w:r>
          </w:p>
        </w:tc>
      </w:tr>
      <w:tr w:rsidR="00001FF2" w:rsidRPr="00EE014A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976" w:type="dxa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</w:tr>
      <w:tr w:rsidR="00001FF2" w:rsidRPr="00EE014A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976" w:type="dxa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EE014A" w:rsidRDefault="00001FF2" w:rsidP="00482473">
            <w:pPr>
              <w:rPr>
                <w:rFonts w:ascii="Garamond" w:hAnsi="Garamond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01FF2" w:rsidRPr="00523F08">
        <w:trPr>
          <w:jc w:val="center"/>
        </w:trPr>
        <w:tc>
          <w:tcPr>
            <w:tcW w:w="151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6" w:type="dxa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01FF2" w:rsidRPr="00523F08" w:rsidRDefault="00001FF2" w:rsidP="0048247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01FF2" w:rsidRDefault="00001FF2" w:rsidP="00001FF2">
      <w:pPr>
        <w:rPr>
          <w:rFonts w:ascii="Verdana" w:hAnsi="Verdana"/>
          <w:sz w:val="20"/>
          <w:szCs w:val="20"/>
        </w:rPr>
      </w:pPr>
    </w:p>
    <w:p w:rsidR="00001FF2" w:rsidRDefault="00001FF2" w:rsidP="00001F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Legend: </w:t>
      </w:r>
      <w:r>
        <w:rPr>
          <w:rFonts w:ascii="Verdana" w:hAnsi="Verdana"/>
          <w:sz w:val="20"/>
          <w:szCs w:val="20"/>
        </w:rPr>
        <w:tab/>
        <w:t>SN-</w:t>
      </w:r>
      <w:r>
        <w:rPr>
          <w:rFonts w:ascii="Verdana" w:hAnsi="Verdana"/>
          <w:sz w:val="20"/>
          <w:szCs w:val="20"/>
        </w:rPr>
        <w:tab/>
        <w:t xml:space="preserve">Snug Tight </w:t>
      </w:r>
    </w:p>
    <w:p w:rsidR="00001FF2" w:rsidRDefault="00001FF2" w:rsidP="00001FF2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TON – </w:t>
      </w:r>
      <w:r>
        <w:rPr>
          <w:rFonts w:ascii="Verdana" w:hAnsi="Verdana"/>
          <w:sz w:val="20"/>
          <w:szCs w:val="20"/>
        </w:rPr>
        <w:tab/>
        <w:t>Turn of the Nut</w:t>
      </w:r>
    </w:p>
    <w:p w:rsidR="00001FF2" w:rsidRDefault="00001FF2" w:rsidP="00001FF2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LIW-</w:t>
      </w:r>
      <w:r>
        <w:rPr>
          <w:rFonts w:ascii="Verdana" w:hAnsi="Verdana"/>
          <w:sz w:val="20"/>
          <w:szCs w:val="20"/>
        </w:rPr>
        <w:tab/>
        <w:t>Load Indicating Washers</w:t>
      </w:r>
    </w:p>
    <w:p w:rsidR="00001FF2" w:rsidRDefault="00001FF2" w:rsidP="00001FF2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TC-</w:t>
      </w:r>
      <w:r>
        <w:rPr>
          <w:rFonts w:ascii="Verdana" w:hAnsi="Verdana"/>
          <w:sz w:val="20"/>
          <w:szCs w:val="20"/>
        </w:rPr>
        <w:tab/>
        <w:t>Tension Control Bolts</w:t>
      </w:r>
      <w:bookmarkStart w:id="0" w:name="_GoBack"/>
      <w:bookmarkEnd w:id="0"/>
    </w:p>
    <w:p w:rsidR="00001FF2" w:rsidRDefault="00001FF2" w:rsidP="00001F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001FF2" w:rsidRDefault="00001FF2" w:rsidP="00001FF2">
      <w:pPr>
        <w:ind w:right="-684"/>
        <w:rPr>
          <w:rFonts w:ascii="Verdana" w:hAnsi="Verdana"/>
          <w:sz w:val="20"/>
          <w:szCs w:val="20"/>
        </w:rPr>
      </w:pPr>
      <w:r w:rsidRPr="0011231A">
        <w:rPr>
          <w:rFonts w:ascii="Verdana" w:hAnsi="Verdana"/>
          <w:b/>
          <w:sz w:val="20"/>
          <w:szCs w:val="20"/>
        </w:rPr>
        <w:t>Note:</w:t>
      </w:r>
      <w:r>
        <w:rPr>
          <w:rFonts w:ascii="Verdana" w:hAnsi="Verdana"/>
          <w:sz w:val="20"/>
          <w:szCs w:val="20"/>
        </w:rPr>
        <w:t xml:space="preserve"> Inspector must be familiar with RCSC Specifications and AISC requirements for bolting process and applications.</w:t>
      </w:r>
    </w:p>
    <w:p w:rsidR="008E1604" w:rsidRPr="00001FF2" w:rsidRDefault="00001FF2" w:rsidP="00001FF2">
      <w:r>
        <w:t>Inspector Name:</w:t>
      </w:r>
    </w:p>
    <w:sectPr w:rsidR="008E1604" w:rsidRPr="00001FF2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F66D3" w:rsidRDefault="006F66D3">
      <w:r>
        <w:separator/>
      </w:r>
    </w:p>
  </w:endnote>
  <w:endnote w:type="continuationSeparator" w:id="1">
    <w:p w:rsidR="006F66D3" w:rsidRDefault="006F6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F66D3" w:rsidRDefault="006F66D3">
      <w:r>
        <w:separator/>
      </w:r>
    </w:p>
  </w:footnote>
  <w:footnote w:type="continuationSeparator" w:id="1">
    <w:p w:rsidR="006F66D3" w:rsidRDefault="006F66D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C45C64" w:rsidTr="00C45C64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C45C64" w:rsidRDefault="00C45C64" w:rsidP="0039663B">
          <w:pPr>
            <w:rPr>
              <w:rFonts w:ascii="Arial" w:hAnsi="Arial" w:cs="Arial"/>
              <w:sz w:val="20"/>
              <w:szCs w:val="20"/>
            </w:rPr>
          </w:pPr>
          <w:r w:rsidRPr="00C45C64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-1151255</wp:posOffset>
                </wp:positionV>
                <wp:extent cx="1261745" cy="1151255"/>
                <wp:effectExtent l="25400" t="0" r="8255" b="0"/>
                <wp:wrapSquare wrapText="bothSides"/>
                <wp:docPr id="22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C45C64" w:rsidRDefault="00C45C64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C45C64" w:rsidRDefault="00C45C64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5C64" w:rsidRPr="003E4F36" w:rsidRDefault="00C45C64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C45C6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C45C64" w:rsidTr="00C45C6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C45C64" w:rsidRDefault="00C45C64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C45C64" w:rsidRDefault="00C45C64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C45C64" w:rsidRDefault="00C45C64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C45C6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C45C64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C45C6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C45C6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001FF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QM12.03.1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C45C64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001FF2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BOLT TESTING LOG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01FF2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95CBF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6F66D3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5C64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E35D6"/>
    <w:rsid w:val="00CF427B"/>
    <w:rsid w:val="00D00941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5061A"/>
    <w:rsid w:val="00E822C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  <w:style w:type="paragraph" w:customStyle="1" w:styleId="NormalHeading">
    <w:name w:val="Normal Heading"/>
    <w:basedOn w:val="Normal"/>
    <w:autoRedefine/>
    <w:rsid w:val="00E822CD"/>
    <w:pPr>
      <w:jc w:val="center"/>
    </w:pPr>
    <w:rPr>
      <w:rFonts w:ascii="Garamond" w:hAnsi="Garamond"/>
      <w:b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CD6FF-D585-4AF7-BF19-5A734E17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117</Words>
  <Characters>672</Characters>
  <Application>Microsoft Word 12.1.0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825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2014-08-20T23:51:00Z</dcterms:created>
  <dcterms:modified xsi:type="dcterms:W3CDTF">2014-08-20T23:51:00Z</dcterms:modified>
</cp:coreProperties>
</file>