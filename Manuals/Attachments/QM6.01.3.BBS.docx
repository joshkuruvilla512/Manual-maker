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24586" w:rsidRDefault="00B24586" w:rsidP="00B24586"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Distribution:</w:t>
      </w:r>
    </w:p>
    <w:p w:rsidR="00B24586" w:rsidRDefault="00B24586" w:rsidP="00B24586">
      <w:pPr>
        <w:rPr>
          <w:u w:val="single"/>
        </w:rPr>
      </w:pPr>
    </w:p>
    <w:p w:rsidR="00B24586" w:rsidRPr="00F31EC7" w:rsidRDefault="00B24586" w:rsidP="00B24586">
      <w:pPr>
        <w:rPr>
          <w:b/>
          <w:u w:val="single"/>
        </w:rPr>
      </w:pPr>
      <w:r w:rsidRPr="00F31EC7">
        <w:rPr>
          <w:b/>
          <w:u w:val="single"/>
        </w:rPr>
        <w:t>Attendance:</w:t>
      </w:r>
    </w:p>
    <w:p w:rsidR="00733147" w:rsidRPr="00F31EC7" w:rsidRDefault="00B24586" w:rsidP="00B24586">
      <w:pPr>
        <w:rPr>
          <w:sz w:val="32"/>
          <w:szCs w:val="32"/>
        </w:rPr>
      </w:pPr>
      <w:r w:rsidRPr="00F31EC7">
        <w:t>Project Manager</w:t>
      </w:r>
      <w:r w:rsidRPr="00F31EC7">
        <w:tab/>
      </w:r>
      <w:r w:rsidRPr="00F31EC7">
        <w:tab/>
      </w:r>
      <w:r w:rsidR="00733147" w:rsidRPr="00F31EC7">
        <w:tab/>
      </w:r>
      <w:r w:rsidRPr="00F31EC7">
        <w:rPr>
          <w:rFonts w:ascii="Times New Roman" w:hAnsi="Times New Roman"/>
          <w:sz w:val="32"/>
          <w:szCs w:val="32"/>
        </w:rPr>
        <w:t>□</w:t>
      </w:r>
      <w:r w:rsidR="00733147" w:rsidRPr="00F31EC7">
        <w:rPr>
          <w:sz w:val="32"/>
          <w:szCs w:val="32"/>
        </w:rPr>
        <w:tab/>
      </w:r>
      <w:r w:rsidR="00733147" w:rsidRPr="00F31EC7">
        <w:rPr>
          <w:sz w:val="32"/>
          <w:szCs w:val="32"/>
        </w:rPr>
        <w:tab/>
      </w:r>
      <w:r w:rsidR="00733147" w:rsidRPr="00F31EC7">
        <w:rPr>
          <w:sz w:val="32"/>
          <w:szCs w:val="32"/>
        </w:rPr>
        <w:tab/>
      </w:r>
      <w:r w:rsidR="00733147" w:rsidRPr="00F31EC7">
        <w:rPr>
          <w:szCs w:val="24"/>
        </w:rPr>
        <w:t>Projects Discussed:</w:t>
      </w:r>
    </w:p>
    <w:p w:rsidR="00733147" w:rsidRPr="00F31EC7" w:rsidRDefault="002F027E" w:rsidP="00B24586">
      <w:pPr>
        <w:rPr>
          <w:sz w:val="22"/>
          <w:szCs w:val="22"/>
        </w:rPr>
      </w:pPr>
      <w:r>
        <w:t xml:space="preserve">Project </w:t>
      </w:r>
      <w:r w:rsidR="00F31EC7">
        <w:t>Superintendent</w:t>
      </w:r>
      <w:r w:rsidR="00733147" w:rsidRPr="00F31EC7">
        <w:tab/>
      </w:r>
      <w:r w:rsidR="00733147" w:rsidRPr="00F31EC7">
        <w:tab/>
      </w:r>
      <w:r w:rsidR="00733147" w:rsidRPr="00F31EC7">
        <w:rPr>
          <w:rFonts w:ascii="Times New Roman" w:hAnsi="Times New Roman"/>
          <w:sz w:val="32"/>
          <w:szCs w:val="32"/>
        </w:rPr>
        <w:t>□</w:t>
      </w:r>
      <w:r w:rsidR="00801B89" w:rsidRPr="00F31EC7">
        <w:rPr>
          <w:sz w:val="32"/>
          <w:szCs w:val="32"/>
        </w:rPr>
        <w:tab/>
      </w:r>
      <w:r w:rsidR="00801B89" w:rsidRPr="00F31EC7">
        <w:rPr>
          <w:sz w:val="32"/>
          <w:szCs w:val="32"/>
        </w:rPr>
        <w:tab/>
      </w:r>
      <w:r w:rsidR="00801B89" w:rsidRPr="00F31EC7">
        <w:rPr>
          <w:sz w:val="32"/>
          <w:szCs w:val="32"/>
        </w:rPr>
        <w:tab/>
      </w:r>
      <w:r w:rsidR="00801B89" w:rsidRPr="00F31EC7">
        <w:rPr>
          <w:sz w:val="22"/>
          <w:szCs w:val="22"/>
        </w:rPr>
        <w:t xml:space="preserve">Project Schedule </w:t>
      </w:r>
      <w:r w:rsidR="00801B89" w:rsidRPr="00F31EC7">
        <w:rPr>
          <w:rFonts w:ascii="Times New Roman" w:hAnsi="Times New Roman"/>
          <w:sz w:val="32"/>
          <w:szCs w:val="32"/>
        </w:rPr>
        <w:t>□</w:t>
      </w:r>
    </w:p>
    <w:p w:rsidR="00B24586" w:rsidRPr="00F31EC7" w:rsidRDefault="000800E6" w:rsidP="00B24586">
      <w:r>
        <w:t>Site Foreman</w:t>
      </w:r>
      <w:r>
        <w:tab/>
      </w:r>
      <w:r w:rsidR="00733147" w:rsidRPr="00F31EC7">
        <w:tab/>
      </w:r>
      <w:r w:rsidR="00B24586" w:rsidRPr="00F31EC7">
        <w:tab/>
      </w:r>
      <w:r w:rsidR="00733147" w:rsidRPr="00F31EC7">
        <w:tab/>
      </w:r>
      <w:r w:rsidR="00B24586" w:rsidRPr="00F31EC7">
        <w:rPr>
          <w:rFonts w:ascii="Times New Roman" w:hAnsi="Times New Roman"/>
          <w:sz w:val="32"/>
          <w:szCs w:val="32"/>
        </w:rPr>
        <w:t>□</w:t>
      </w:r>
      <w:r w:rsidR="00801B89" w:rsidRPr="00F31EC7">
        <w:rPr>
          <w:sz w:val="22"/>
          <w:szCs w:val="22"/>
        </w:rPr>
        <w:tab/>
      </w:r>
      <w:r w:rsidR="00801B89" w:rsidRPr="00F31EC7">
        <w:rPr>
          <w:sz w:val="22"/>
          <w:szCs w:val="22"/>
        </w:rPr>
        <w:tab/>
      </w:r>
      <w:r w:rsidR="00801B89" w:rsidRPr="00F31EC7">
        <w:rPr>
          <w:sz w:val="22"/>
          <w:szCs w:val="22"/>
        </w:rPr>
        <w:tab/>
        <w:t xml:space="preserve">Quality: </w:t>
      </w:r>
      <w:r w:rsidR="00801B89" w:rsidRPr="00F31EC7">
        <w:rPr>
          <w:rFonts w:ascii="Times New Roman" w:hAnsi="Times New Roman"/>
          <w:sz w:val="32"/>
          <w:szCs w:val="32"/>
        </w:rPr>
        <w:t>□</w:t>
      </w:r>
    </w:p>
    <w:p w:rsidR="00B24586" w:rsidRPr="00F31EC7" w:rsidRDefault="00F31EC7" w:rsidP="00B24586">
      <w:pPr>
        <w:rPr>
          <w:sz w:val="22"/>
          <w:szCs w:val="22"/>
        </w:rPr>
      </w:pPr>
      <w:r>
        <w:tab/>
      </w:r>
      <w:r>
        <w:tab/>
      </w:r>
      <w:r>
        <w:tab/>
      </w:r>
      <w:r>
        <w:tab/>
      </w:r>
      <w:r>
        <w:tab/>
      </w:r>
      <w:r w:rsidRPr="00F31EC7">
        <w:rPr>
          <w:rFonts w:ascii="Times New Roman" w:hAnsi="Times New Roman"/>
          <w:sz w:val="32"/>
          <w:szCs w:val="32"/>
        </w:rPr>
        <w:t>□</w:t>
      </w:r>
      <w:r>
        <w:tab/>
      </w:r>
      <w:r w:rsidR="00801B89" w:rsidRPr="00F31EC7">
        <w:rPr>
          <w:sz w:val="22"/>
          <w:szCs w:val="22"/>
        </w:rPr>
        <w:tab/>
      </w:r>
      <w:r w:rsidR="00801B89" w:rsidRPr="00F31EC7">
        <w:rPr>
          <w:sz w:val="22"/>
          <w:szCs w:val="22"/>
        </w:rPr>
        <w:tab/>
        <w:t xml:space="preserve">Safety: </w:t>
      </w:r>
      <w:r w:rsidR="00801B89" w:rsidRPr="00F31EC7">
        <w:rPr>
          <w:rFonts w:ascii="Times New Roman" w:hAnsi="Times New Roman"/>
          <w:sz w:val="32"/>
          <w:szCs w:val="32"/>
        </w:rPr>
        <w:t>□</w:t>
      </w:r>
    </w:p>
    <w:p w:rsidR="00B24586" w:rsidRPr="00F31EC7" w:rsidRDefault="00F31EC7" w:rsidP="00B24586">
      <w:pPr>
        <w:rPr>
          <w:sz w:val="22"/>
          <w:szCs w:val="2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F31EC7">
        <w:rPr>
          <w:rFonts w:ascii="Times New Roman" w:hAnsi="Times New Roman"/>
          <w:sz w:val="32"/>
          <w:szCs w:val="32"/>
        </w:rPr>
        <w:t>□</w:t>
      </w:r>
      <w:r w:rsidR="00801B89" w:rsidRPr="00F31EC7">
        <w:rPr>
          <w:sz w:val="32"/>
          <w:szCs w:val="32"/>
        </w:rPr>
        <w:tab/>
      </w:r>
      <w:r w:rsidR="00801B89" w:rsidRPr="00F31EC7">
        <w:rPr>
          <w:sz w:val="32"/>
          <w:szCs w:val="32"/>
        </w:rPr>
        <w:tab/>
      </w:r>
      <w:r w:rsidR="00801B89" w:rsidRPr="00F31EC7">
        <w:rPr>
          <w:sz w:val="22"/>
          <w:szCs w:val="22"/>
        </w:rPr>
        <w:tab/>
        <w:t xml:space="preserve">Resources: </w:t>
      </w:r>
      <w:r w:rsidR="00801B89" w:rsidRPr="00F31EC7">
        <w:rPr>
          <w:rFonts w:ascii="Times New Roman" w:hAnsi="Times New Roman"/>
          <w:sz w:val="32"/>
          <w:szCs w:val="32"/>
        </w:rPr>
        <w:t>□</w:t>
      </w:r>
    </w:p>
    <w:p w:rsidR="00B24586" w:rsidRPr="00F31EC7" w:rsidRDefault="00F31EC7" w:rsidP="00B24586"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733147" w:rsidRPr="00F31EC7">
        <w:rPr>
          <w:szCs w:val="24"/>
        </w:rPr>
        <w:tab/>
      </w:r>
      <w:r w:rsidR="00B24586" w:rsidRPr="00F31EC7">
        <w:rPr>
          <w:rFonts w:ascii="Times New Roman" w:hAnsi="Times New Roman"/>
          <w:sz w:val="32"/>
          <w:szCs w:val="32"/>
        </w:rPr>
        <w:t>□</w:t>
      </w:r>
      <w:r w:rsidR="00B24586" w:rsidRPr="00F31EC7">
        <w:tab/>
      </w:r>
      <w:r w:rsidR="00801B89" w:rsidRPr="00F31EC7">
        <w:tab/>
      </w:r>
      <w:r w:rsidR="00801B89" w:rsidRPr="00F31EC7">
        <w:tab/>
      </w:r>
      <w:r w:rsidR="00801B89" w:rsidRPr="00F31EC7">
        <w:rPr>
          <w:sz w:val="22"/>
          <w:szCs w:val="22"/>
        </w:rPr>
        <w:t xml:space="preserve">Changes: </w:t>
      </w:r>
      <w:r w:rsidR="00801B89" w:rsidRPr="00F31EC7">
        <w:rPr>
          <w:rFonts w:ascii="Times New Roman" w:hAnsi="Times New Roman"/>
          <w:sz w:val="32"/>
          <w:szCs w:val="32"/>
        </w:rPr>
        <w:t>□</w:t>
      </w:r>
    </w:p>
    <w:p w:rsidR="00B24586" w:rsidRDefault="00B24586" w:rsidP="00B24586"/>
    <w:p w:rsidR="00BC349E" w:rsidRPr="00B24586" w:rsidRDefault="00B24586" w:rsidP="00733147">
      <w:pPr>
        <w:spacing w:before="120" w:after="12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BC349E" w:rsidRPr="00B24586" w:rsidSect="000F5A1F">
      <w:headerReference w:type="default" r:id="rId7"/>
      <w:pgSz w:w="12240" w:h="15840" w:code="1"/>
      <w:pgMar w:top="432" w:right="1440" w:bottom="662" w:left="1440" w:header="432" w:footer="288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2C510B" w:rsidRDefault="002C510B">
      <w:r>
        <w:separator/>
      </w:r>
    </w:p>
  </w:endnote>
  <w:endnote w:type="continuationSeparator" w:id="1">
    <w:p w:rsidR="002C510B" w:rsidRDefault="002C51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2C510B" w:rsidRDefault="002C510B">
      <w:r>
        <w:separator/>
      </w:r>
    </w:p>
  </w:footnote>
  <w:footnote w:type="continuationSeparator" w:id="1">
    <w:p w:rsidR="002C510B" w:rsidRDefault="002C510B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10907" w:type="dxa"/>
      <w:tblInd w:w="-765" w:type="dxa"/>
      <w:tblLook w:val="0000"/>
    </w:tblPr>
    <w:tblGrid>
      <w:gridCol w:w="2436"/>
      <w:gridCol w:w="1249"/>
      <w:gridCol w:w="2295"/>
      <w:gridCol w:w="1171"/>
      <w:gridCol w:w="854"/>
      <w:gridCol w:w="1078"/>
      <w:gridCol w:w="830"/>
      <w:gridCol w:w="994"/>
    </w:tblGrid>
    <w:tr w:rsidR="002014E2">
      <w:trPr>
        <w:trHeight w:val="264"/>
      </w:trPr>
      <w:tc>
        <w:tcPr>
          <w:tcW w:w="2436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2014E2" w:rsidRDefault="002014E2" w:rsidP="003014D0">
          <w:pPr>
            <w:rPr>
              <w:rFonts w:ascii="Arial" w:hAnsi="Arial" w:cs="Arial"/>
              <w:sz w:val="20"/>
            </w:rPr>
          </w:pPr>
          <w:r w:rsidRPr="002014E2">
            <w:rPr>
              <w:rFonts w:ascii="Arial" w:hAnsi="Arial" w:cs="Arial"/>
              <w:sz w:val="20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-1151890</wp:posOffset>
                </wp:positionV>
                <wp:extent cx="1261745" cy="1151255"/>
                <wp:effectExtent l="25400" t="0" r="8255" b="0"/>
                <wp:wrapSquare wrapText="bothSides"/>
                <wp:docPr id="9" name="" descr="http://www.bbsteel.com/bbs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bbsteel.com/bbse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 b="21738"/>
                        <a:stretch/>
                      </pic:blipFill>
                      <pic:spPr bwMode="auto">
                        <a:xfrm>
                          <a:off x="0" y="0"/>
                          <a:ext cx="1261745" cy="1151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050" cy="9525"/>
                <wp:effectExtent l="0" t="0" r="0" b="0"/>
                <wp:wrapNone/>
                <wp:docPr id="3" name="Picture 4" descr="sAtlas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Atlas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647" w:type="dxa"/>
          <w:gridSpan w:val="5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noWrap/>
          <w:vAlign w:val="bottom"/>
        </w:tcPr>
        <w:p w:rsidR="002014E2" w:rsidRDefault="002014E2" w:rsidP="00D63D9D">
          <w:pPr>
            <w:jc w:val="center"/>
            <w:rPr>
              <w:rFonts w:ascii="Arial Black" w:hAnsi="Arial Black" w:cs="Arial"/>
              <w:sz w:val="32"/>
              <w:szCs w:val="32"/>
            </w:rPr>
          </w:pPr>
          <w:r>
            <w:rPr>
              <w:rFonts w:ascii="Arial Black" w:hAnsi="Arial Black" w:cs="Arial"/>
              <w:sz w:val="32"/>
              <w:szCs w:val="32"/>
            </w:rPr>
            <w:t>Big Boy’s Steel Erection, Inc.</w:t>
          </w:r>
        </w:p>
      </w:tc>
      <w:tc>
        <w:tcPr>
          <w:tcW w:w="83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:rsidR="002014E2" w:rsidRDefault="002014E2" w:rsidP="003014D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Page #:</w:t>
          </w:r>
        </w:p>
      </w:tc>
      <w:tc>
        <w:tcPr>
          <w:tcW w:w="99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2014E2" w:rsidRPr="003E4F36" w:rsidRDefault="002014E2" w:rsidP="003014D0">
          <w:pPr>
            <w:rPr>
              <w:rFonts w:ascii="Arial" w:hAnsi="Arial" w:cs="Arial"/>
              <w:sz w:val="20"/>
            </w:rPr>
          </w:pPr>
          <w:r w:rsidRPr="003E4F36">
            <w:rPr>
              <w:rFonts w:ascii="Arial" w:hAnsi="Arial" w:cs="Arial"/>
              <w:sz w:val="20"/>
            </w:rPr>
            <w:t> </w:t>
          </w:r>
          <w:r w:rsidRPr="003E4F36">
            <w:rPr>
              <w:rStyle w:val="PageNumber"/>
              <w:sz w:val="20"/>
            </w:rPr>
            <w:fldChar w:fldCharType="begin"/>
          </w:r>
          <w:r w:rsidRPr="003E4F36">
            <w:rPr>
              <w:rStyle w:val="PageNumber"/>
              <w:sz w:val="20"/>
            </w:rPr>
            <w:instrText xml:space="preserve"> PAGE </w:instrText>
          </w:r>
          <w:r w:rsidRPr="003E4F36">
            <w:rPr>
              <w:rStyle w:val="PageNumber"/>
              <w:sz w:val="20"/>
            </w:rPr>
            <w:fldChar w:fldCharType="separate"/>
          </w:r>
          <w:r>
            <w:rPr>
              <w:rStyle w:val="PageNumber"/>
              <w:noProof/>
              <w:sz w:val="20"/>
            </w:rPr>
            <w:t>1</w:t>
          </w:r>
          <w:r w:rsidRPr="003E4F36">
            <w:rPr>
              <w:rStyle w:val="PageNumber"/>
              <w:sz w:val="20"/>
            </w:rPr>
            <w:fldChar w:fldCharType="end"/>
          </w:r>
          <w:r w:rsidRPr="003E4F36">
            <w:rPr>
              <w:rStyle w:val="PageNumber"/>
              <w:sz w:val="20"/>
            </w:rPr>
            <w:t xml:space="preserve"> of</w:t>
          </w:r>
          <w:r>
            <w:rPr>
              <w:rStyle w:val="PageNumber"/>
              <w:sz w:val="20"/>
            </w:rPr>
            <w:t xml:space="preserve"> </w:t>
          </w:r>
          <w:r w:rsidRPr="003E4F36">
            <w:rPr>
              <w:rStyle w:val="PageNumber"/>
              <w:sz w:val="20"/>
            </w:rPr>
            <w:t xml:space="preserve"> </w:t>
          </w:r>
          <w:r w:rsidRPr="003E4F36">
            <w:rPr>
              <w:rStyle w:val="PageNumber"/>
              <w:sz w:val="20"/>
            </w:rPr>
            <w:fldChar w:fldCharType="begin"/>
          </w:r>
          <w:r w:rsidRPr="003E4F36">
            <w:rPr>
              <w:rStyle w:val="PageNumber"/>
              <w:sz w:val="20"/>
            </w:rPr>
            <w:instrText xml:space="preserve"> NUMPAGES </w:instrText>
          </w:r>
          <w:r w:rsidRPr="003E4F36">
            <w:rPr>
              <w:rStyle w:val="PageNumber"/>
              <w:sz w:val="20"/>
            </w:rPr>
            <w:fldChar w:fldCharType="separate"/>
          </w:r>
          <w:r>
            <w:rPr>
              <w:rStyle w:val="PageNumber"/>
              <w:noProof/>
              <w:sz w:val="20"/>
            </w:rPr>
            <w:t>1</w:t>
          </w:r>
          <w:r w:rsidRPr="003E4F36">
            <w:rPr>
              <w:rStyle w:val="PageNumber"/>
              <w:sz w:val="20"/>
            </w:rPr>
            <w:fldChar w:fldCharType="end"/>
          </w:r>
        </w:p>
      </w:tc>
    </w:tr>
    <w:tr w:rsidR="003014D0">
      <w:trPr>
        <w:trHeight w:val="264"/>
      </w:trPr>
      <w:tc>
        <w:tcPr>
          <w:tcW w:w="2436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3014D0" w:rsidRDefault="003014D0" w:rsidP="003014D0">
          <w:pPr>
            <w:rPr>
              <w:rFonts w:ascii="Arial" w:hAnsi="Arial" w:cs="Arial"/>
              <w:sz w:val="20"/>
            </w:rPr>
          </w:pPr>
        </w:p>
      </w:tc>
      <w:tc>
        <w:tcPr>
          <w:tcW w:w="6647" w:type="dxa"/>
          <w:gridSpan w:val="5"/>
          <w:vMerge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vAlign w:val="center"/>
        </w:tcPr>
        <w:p w:rsidR="003014D0" w:rsidRDefault="003014D0" w:rsidP="003014D0">
          <w:pPr>
            <w:rPr>
              <w:rFonts w:ascii="Arial Black" w:hAnsi="Arial Black" w:cs="Arial"/>
              <w:sz w:val="32"/>
              <w:szCs w:val="32"/>
            </w:rPr>
          </w:pPr>
        </w:p>
      </w:tc>
      <w:tc>
        <w:tcPr>
          <w:tcW w:w="1824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auto"/>
          <w:vAlign w:val="bottom"/>
        </w:tcPr>
        <w:p w:rsidR="003014D0" w:rsidRDefault="003014D0" w:rsidP="003014D0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2014E2">
      <w:trPr>
        <w:trHeight w:val="264"/>
      </w:trPr>
      <w:tc>
        <w:tcPr>
          <w:tcW w:w="2436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2014E2" w:rsidRDefault="002014E2" w:rsidP="003014D0">
          <w:pPr>
            <w:rPr>
              <w:rFonts w:ascii="Arial" w:hAnsi="Arial" w:cs="Arial"/>
              <w:sz w:val="20"/>
            </w:rPr>
          </w:pPr>
        </w:p>
      </w:tc>
      <w:tc>
        <w:tcPr>
          <w:tcW w:w="6647" w:type="dxa"/>
          <w:gridSpan w:val="5"/>
          <w:tcBorders>
            <w:top w:val="nil"/>
            <w:left w:val="single" w:sz="4" w:space="0" w:color="auto"/>
            <w:bottom w:val="single" w:sz="4" w:space="0" w:color="auto"/>
            <w:right w:val="single" w:sz="4" w:space="0" w:color="000000"/>
          </w:tcBorders>
          <w:shd w:val="clear" w:color="auto" w:fill="C0C0C0"/>
          <w:noWrap/>
          <w:vAlign w:val="bottom"/>
        </w:tcPr>
        <w:p w:rsidR="002014E2" w:rsidRDefault="002014E2" w:rsidP="00B9421E">
          <w:pPr>
            <w:jc w:val="center"/>
            <w:rPr>
              <w:rFonts w:ascii="Arial" w:hAnsi="Arial" w:cs="Arial"/>
              <w:sz w:val="20"/>
            </w:rPr>
          </w:pPr>
          <w:r>
            <w:t>11843 Missouri Bottom Road, Hazelwood, MO 63042</w:t>
          </w:r>
        </w:p>
      </w:tc>
      <w:tc>
        <w:tcPr>
          <w:tcW w:w="1824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</w:tcPr>
        <w:p w:rsidR="002014E2" w:rsidRDefault="002014E2" w:rsidP="003014D0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3014D0">
      <w:trPr>
        <w:trHeight w:val="264"/>
      </w:trPr>
      <w:tc>
        <w:tcPr>
          <w:tcW w:w="2436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3014D0" w:rsidRDefault="003014D0" w:rsidP="003014D0">
          <w:pPr>
            <w:rPr>
              <w:rFonts w:ascii="Arial" w:hAnsi="Arial" w:cs="Arial"/>
              <w:sz w:val="20"/>
            </w:rPr>
          </w:pPr>
        </w:p>
      </w:tc>
      <w:tc>
        <w:tcPr>
          <w:tcW w:w="1249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3014D0" w:rsidRDefault="003014D0" w:rsidP="003014D0">
          <w:pPr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 </w:t>
          </w:r>
        </w:p>
      </w:tc>
      <w:tc>
        <w:tcPr>
          <w:tcW w:w="4320" w:type="dxa"/>
          <w:gridSpan w:val="3"/>
          <w:vMerge w:val="restar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3014D0" w:rsidRDefault="003014D0" w:rsidP="002014E2">
          <w:pPr>
            <w:jc w:val="center"/>
            <w:rPr>
              <w:rFonts w:ascii="Arial" w:hAnsi="Arial" w:cs="Arial"/>
              <w:b/>
              <w:bCs/>
              <w:u w:val="single"/>
            </w:rPr>
          </w:pPr>
          <w:r>
            <w:rPr>
              <w:rFonts w:ascii="Arial" w:hAnsi="Arial" w:cs="Arial"/>
              <w:b/>
              <w:bCs/>
              <w:u w:val="single"/>
            </w:rPr>
            <w:t>Quality Manual</w:t>
          </w:r>
        </w:p>
      </w:tc>
      <w:tc>
        <w:tcPr>
          <w:tcW w:w="1078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noWrap/>
          <w:vAlign w:val="bottom"/>
        </w:tcPr>
        <w:p w:rsidR="003014D0" w:rsidRDefault="003014D0" w:rsidP="003014D0">
          <w:pPr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 </w:t>
          </w:r>
        </w:p>
      </w:tc>
      <w:tc>
        <w:tcPr>
          <w:tcW w:w="1824" w:type="dxa"/>
          <w:gridSpan w:val="2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3014D0" w:rsidRDefault="003014D0" w:rsidP="003014D0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3014D0">
      <w:trPr>
        <w:trHeight w:val="264"/>
      </w:trPr>
      <w:tc>
        <w:tcPr>
          <w:tcW w:w="2436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3014D0" w:rsidRDefault="003014D0" w:rsidP="003014D0">
          <w:pPr>
            <w:rPr>
              <w:rFonts w:ascii="Arial" w:hAnsi="Arial" w:cs="Arial"/>
              <w:sz w:val="20"/>
            </w:rPr>
          </w:pPr>
        </w:p>
      </w:tc>
      <w:tc>
        <w:tcPr>
          <w:tcW w:w="1249" w:type="dxa"/>
          <w:tcBorders>
            <w:top w:val="nil"/>
            <w:left w:val="single" w:sz="4" w:space="0" w:color="auto"/>
            <w:bottom w:val="single" w:sz="4" w:space="0" w:color="auto"/>
          </w:tcBorders>
          <w:shd w:val="clear" w:color="auto" w:fill="auto"/>
          <w:noWrap/>
          <w:vAlign w:val="bottom"/>
        </w:tcPr>
        <w:p w:rsidR="003014D0" w:rsidRDefault="003014D0" w:rsidP="003014D0">
          <w:pPr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 </w:t>
          </w:r>
        </w:p>
      </w:tc>
      <w:tc>
        <w:tcPr>
          <w:tcW w:w="4320" w:type="dxa"/>
          <w:gridSpan w:val="3"/>
          <w:vMerge/>
          <w:tcBorders>
            <w:top w:val="nil"/>
            <w:bottom w:val="single" w:sz="4" w:space="0" w:color="auto"/>
          </w:tcBorders>
          <w:vAlign w:val="center"/>
        </w:tcPr>
        <w:p w:rsidR="003014D0" w:rsidRDefault="003014D0" w:rsidP="003014D0">
          <w:pPr>
            <w:rPr>
              <w:rFonts w:ascii="Arial" w:hAnsi="Arial" w:cs="Arial"/>
              <w:b/>
              <w:bCs/>
              <w:u w:val="single"/>
            </w:rPr>
          </w:pPr>
        </w:p>
      </w:tc>
      <w:tc>
        <w:tcPr>
          <w:tcW w:w="1078" w:type="dxa"/>
          <w:tcBorders>
            <w:top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3014D0" w:rsidRDefault="003014D0" w:rsidP="003014D0">
          <w:pPr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 </w:t>
          </w:r>
        </w:p>
      </w:tc>
      <w:tc>
        <w:tcPr>
          <w:tcW w:w="1824" w:type="dxa"/>
          <w:gridSpan w:val="2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3014D0" w:rsidRDefault="003014D0" w:rsidP="003014D0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3014D0">
      <w:trPr>
        <w:trHeight w:val="264"/>
      </w:trPr>
      <w:tc>
        <w:tcPr>
          <w:tcW w:w="2436" w:type="dxa"/>
          <w:vMerge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3014D0" w:rsidRDefault="003014D0" w:rsidP="003014D0">
          <w:pPr>
            <w:rPr>
              <w:rFonts w:ascii="Arial" w:hAnsi="Arial" w:cs="Arial"/>
              <w:sz w:val="20"/>
            </w:rPr>
          </w:pPr>
        </w:p>
      </w:tc>
      <w:tc>
        <w:tcPr>
          <w:tcW w:w="124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3014D0" w:rsidRDefault="003014D0" w:rsidP="003014D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Document #:</w:t>
          </w:r>
        </w:p>
      </w:tc>
      <w:tc>
        <w:tcPr>
          <w:tcW w:w="2295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3014D0" w:rsidRDefault="003014D0" w:rsidP="003014D0">
          <w:pPr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QM6.01.</w:t>
          </w:r>
          <w:r w:rsidR="00B03232">
            <w:rPr>
              <w:rFonts w:ascii="Arial" w:hAnsi="Arial" w:cs="Arial"/>
              <w:sz w:val="20"/>
            </w:rPr>
            <w:t>3</w:t>
          </w:r>
          <w:bookmarkStart w:id="0" w:name="_GoBack"/>
          <w:bookmarkEnd w:id="0"/>
        </w:p>
      </w:tc>
      <w:tc>
        <w:tcPr>
          <w:tcW w:w="117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3014D0" w:rsidRDefault="003014D0" w:rsidP="003014D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#:</w:t>
          </w:r>
        </w:p>
      </w:tc>
      <w:tc>
        <w:tcPr>
          <w:tcW w:w="85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3014D0" w:rsidRDefault="003014D0" w:rsidP="003014D0">
          <w:pPr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 0</w:t>
          </w:r>
        </w:p>
      </w:tc>
      <w:tc>
        <w:tcPr>
          <w:tcW w:w="1078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3014D0" w:rsidRDefault="003014D0" w:rsidP="003014D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Date:</w:t>
          </w:r>
        </w:p>
      </w:tc>
      <w:tc>
        <w:tcPr>
          <w:tcW w:w="1824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3014D0" w:rsidRDefault="002014E2" w:rsidP="003014D0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08/20/2014</w:t>
          </w:r>
        </w:p>
      </w:tc>
    </w:tr>
    <w:tr w:rsidR="003014D0">
      <w:trPr>
        <w:trHeight w:val="264"/>
      </w:trPr>
      <w:tc>
        <w:tcPr>
          <w:tcW w:w="10907" w:type="dxa"/>
          <w:gridSpan w:val="8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3014D0" w:rsidRDefault="003014D0" w:rsidP="003014D0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Meeting Minutes</w:t>
          </w:r>
        </w:p>
      </w:tc>
    </w:tr>
  </w:tbl>
  <w:p w:rsidR="00733147" w:rsidRDefault="00733147" w:rsidP="00BB3001"/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6C520C"/>
    <w:multiLevelType w:val="multilevel"/>
    <w:tmpl w:val="9C7A9A8A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63B401C"/>
    <w:multiLevelType w:val="multilevel"/>
    <w:tmpl w:val="6F30282C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>
    <w:nsid w:val="31B81705"/>
    <w:multiLevelType w:val="hybridMultilevel"/>
    <w:tmpl w:val="94168C3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">
    <w:nsid w:val="43EF5EB5"/>
    <w:multiLevelType w:val="multilevel"/>
    <w:tmpl w:val="E34A5484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>
    <w:nsid w:val="46BC6D91"/>
    <w:multiLevelType w:val="hybridMultilevel"/>
    <w:tmpl w:val="77E2AB20"/>
    <w:lvl w:ilvl="0" w:tplc="9CD870BC">
      <w:start w:val="1"/>
      <w:numFmt w:val="lowerLetter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5B4C44B4"/>
    <w:multiLevelType w:val="multilevel"/>
    <w:tmpl w:val="E480B96A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153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216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216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6">
    <w:nsid w:val="65AB1490"/>
    <w:multiLevelType w:val="hybridMultilevel"/>
    <w:tmpl w:val="F6548F20"/>
    <w:lvl w:ilvl="0" w:tplc="9CD870BC">
      <w:start w:val="1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69C57F91"/>
    <w:multiLevelType w:val="multilevel"/>
    <w:tmpl w:val="675EE6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6B3933FE"/>
    <w:multiLevelType w:val="multilevel"/>
    <w:tmpl w:val="2B7C90CC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>
    <w:nsid w:val="6FCB7D81"/>
    <w:multiLevelType w:val="multilevel"/>
    <w:tmpl w:val="A7C6D0D8"/>
    <w:lvl w:ilvl="0">
      <w:start w:val="1"/>
      <w:numFmt w:val="decimal"/>
      <w:lvlText w:val="%1."/>
      <w:lvlJc w:val="left"/>
      <w:pPr>
        <w:tabs>
          <w:tab w:val="num" w:pos="1656"/>
        </w:tabs>
        <w:ind w:left="1296" w:hanging="360"/>
      </w:pPr>
      <w:rPr>
        <w:rFonts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2376"/>
        </w:tabs>
        <w:ind w:left="1728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3096"/>
        </w:tabs>
        <w:ind w:left="216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16"/>
        </w:tabs>
        <w:ind w:left="266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36"/>
        </w:tabs>
        <w:ind w:left="316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56"/>
        </w:tabs>
        <w:ind w:left="36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36"/>
        </w:tabs>
        <w:ind w:left="41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56"/>
        </w:tabs>
        <w:ind w:left="46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776"/>
        </w:tabs>
        <w:ind w:left="5256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9"/>
  </w:num>
  <w:num w:numId="5">
    <w:abstractNumId w:val="5"/>
  </w:num>
  <w:num w:numId="6">
    <w:abstractNumId w:val="2"/>
  </w:num>
  <w:num w:numId="7">
    <w:abstractNumId w:val="6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701"/>
  <w:doNotTrackMoves/>
  <w:defaultTabStop w:val="7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0B4AE0"/>
    <w:rsid w:val="000167B9"/>
    <w:rsid w:val="00075B33"/>
    <w:rsid w:val="000800E6"/>
    <w:rsid w:val="000867A9"/>
    <w:rsid w:val="000B4AE0"/>
    <w:rsid w:val="000D645C"/>
    <w:rsid w:val="000F5A1F"/>
    <w:rsid w:val="00120825"/>
    <w:rsid w:val="00164C31"/>
    <w:rsid w:val="00175A43"/>
    <w:rsid w:val="001A7ECB"/>
    <w:rsid w:val="001C51B3"/>
    <w:rsid w:val="001E05D2"/>
    <w:rsid w:val="001E26CF"/>
    <w:rsid w:val="002014E2"/>
    <w:rsid w:val="00212F21"/>
    <w:rsid w:val="00223884"/>
    <w:rsid w:val="00292EC8"/>
    <w:rsid w:val="002965B6"/>
    <w:rsid w:val="002B4901"/>
    <w:rsid w:val="002C510B"/>
    <w:rsid w:val="002D0546"/>
    <w:rsid w:val="002D0EF7"/>
    <w:rsid w:val="002F027E"/>
    <w:rsid w:val="003014D0"/>
    <w:rsid w:val="0030312D"/>
    <w:rsid w:val="0031708C"/>
    <w:rsid w:val="0032372F"/>
    <w:rsid w:val="00370891"/>
    <w:rsid w:val="00442FB0"/>
    <w:rsid w:val="00454EE1"/>
    <w:rsid w:val="004875BF"/>
    <w:rsid w:val="004A038B"/>
    <w:rsid w:val="004A21B8"/>
    <w:rsid w:val="004B491F"/>
    <w:rsid w:val="004E4D36"/>
    <w:rsid w:val="004F1E45"/>
    <w:rsid w:val="00502AF9"/>
    <w:rsid w:val="00511243"/>
    <w:rsid w:val="00533144"/>
    <w:rsid w:val="00535BE8"/>
    <w:rsid w:val="00542C14"/>
    <w:rsid w:val="00554653"/>
    <w:rsid w:val="0055645B"/>
    <w:rsid w:val="0056090C"/>
    <w:rsid w:val="00591813"/>
    <w:rsid w:val="005C7E37"/>
    <w:rsid w:val="005D042D"/>
    <w:rsid w:val="005D4083"/>
    <w:rsid w:val="006072F7"/>
    <w:rsid w:val="006151D8"/>
    <w:rsid w:val="0062532D"/>
    <w:rsid w:val="0064673C"/>
    <w:rsid w:val="00690905"/>
    <w:rsid w:val="006A438A"/>
    <w:rsid w:val="006D3FD3"/>
    <w:rsid w:val="006E0D13"/>
    <w:rsid w:val="006E19A2"/>
    <w:rsid w:val="006E1CC8"/>
    <w:rsid w:val="006E79FE"/>
    <w:rsid w:val="00703FE4"/>
    <w:rsid w:val="00711647"/>
    <w:rsid w:val="007244FC"/>
    <w:rsid w:val="007311C3"/>
    <w:rsid w:val="00733147"/>
    <w:rsid w:val="00742931"/>
    <w:rsid w:val="007444A2"/>
    <w:rsid w:val="00760A46"/>
    <w:rsid w:val="00801B89"/>
    <w:rsid w:val="00815C6A"/>
    <w:rsid w:val="0081750F"/>
    <w:rsid w:val="008324E1"/>
    <w:rsid w:val="00886ACC"/>
    <w:rsid w:val="00886FF2"/>
    <w:rsid w:val="008A31CD"/>
    <w:rsid w:val="008C570C"/>
    <w:rsid w:val="00916DD9"/>
    <w:rsid w:val="0094067B"/>
    <w:rsid w:val="00962356"/>
    <w:rsid w:val="00974CDB"/>
    <w:rsid w:val="009B1CDF"/>
    <w:rsid w:val="00A17767"/>
    <w:rsid w:val="00A17A78"/>
    <w:rsid w:val="00A373C5"/>
    <w:rsid w:val="00A50F9A"/>
    <w:rsid w:val="00A846EC"/>
    <w:rsid w:val="00A86A5B"/>
    <w:rsid w:val="00A97594"/>
    <w:rsid w:val="00AE1FA2"/>
    <w:rsid w:val="00B02525"/>
    <w:rsid w:val="00B03232"/>
    <w:rsid w:val="00B1484B"/>
    <w:rsid w:val="00B24586"/>
    <w:rsid w:val="00B27A65"/>
    <w:rsid w:val="00B27AED"/>
    <w:rsid w:val="00B44649"/>
    <w:rsid w:val="00BA418C"/>
    <w:rsid w:val="00BB3001"/>
    <w:rsid w:val="00BC349E"/>
    <w:rsid w:val="00BC34E3"/>
    <w:rsid w:val="00BE1560"/>
    <w:rsid w:val="00BE5E73"/>
    <w:rsid w:val="00BF1270"/>
    <w:rsid w:val="00BF13A6"/>
    <w:rsid w:val="00C053E9"/>
    <w:rsid w:val="00C2251B"/>
    <w:rsid w:val="00C23992"/>
    <w:rsid w:val="00C26EF3"/>
    <w:rsid w:val="00C32AC1"/>
    <w:rsid w:val="00C615A8"/>
    <w:rsid w:val="00C760BC"/>
    <w:rsid w:val="00C76797"/>
    <w:rsid w:val="00C85F50"/>
    <w:rsid w:val="00C9794E"/>
    <w:rsid w:val="00CA6656"/>
    <w:rsid w:val="00D17108"/>
    <w:rsid w:val="00D80DC2"/>
    <w:rsid w:val="00DA26AB"/>
    <w:rsid w:val="00DB2D1E"/>
    <w:rsid w:val="00DD3432"/>
    <w:rsid w:val="00DE78B4"/>
    <w:rsid w:val="00E66703"/>
    <w:rsid w:val="00EA3094"/>
    <w:rsid w:val="00ED1BBE"/>
    <w:rsid w:val="00ED2503"/>
    <w:rsid w:val="00F0519B"/>
    <w:rsid w:val="00F144F8"/>
    <w:rsid w:val="00F31510"/>
    <w:rsid w:val="00F31EC7"/>
    <w:rsid w:val="00F37E5B"/>
    <w:rsid w:val="00F43F5D"/>
    <w:rsid w:val="00F5689D"/>
    <w:rsid w:val="00F60062"/>
    <w:rsid w:val="00F62896"/>
    <w:rsid w:val="00F636AB"/>
    <w:rsid w:val="00F75127"/>
    <w:rsid w:val="00FD2168"/>
    <w:rsid w:val="00FD494A"/>
    <w:rsid w:val="00FD4FD9"/>
    <w:rsid w:val="00FD6B74"/>
  </w:rsids>
  <m:mathPr>
    <m:mathFont m:val="Arial Rounded MT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4586"/>
    <w:rPr>
      <w:rFonts w:ascii="Book Antiqua" w:hAnsi="Book Antiqua"/>
      <w:sz w:val="24"/>
    </w:rPr>
  </w:style>
  <w:style w:type="paragraph" w:styleId="Heading1">
    <w:name w:val="heading 1"/>
    <w:next w:val="BodyText"/>
    <w:autoRedefine/>
    <w:qFormat/>
    <w:rsid w:val="007311C3"/>
    <w:pPr>
      <w:numPr>
        <w:numId w:val="5"/>
      </w:numPr>
      <w:ind w:left="720"/>
      <w:outlineLvl w:val="0"/>
    </w:pPr>
    <w:rPr>
      <w:rFonts w:ascii="Verdana" w:hAnsi="Verdana"/>
      <w:b/>
      <w:kern w:val="24"/>
      <w:szCs w:val="24"/>
    </w:rPr>
  </w:style>
  <w:style w:type="paragraph" w:styleId="Heading2">
    <w:name w:val="heading 2"/>
    <w:next w:val="BodyText"/>
    <w:autoRedefine/>
    <w:qFormat/>
    <w:rsid w:val="00C32AC1"/>
    <w:pPr>
      <w:keepNext/>
      <w:numPr>
        <w:ilvl w:val="1"/>
        <w:numId w:val="5"/>
      </w:numPr>
      <w:spacing w:before="240" w:after="60"/>
      <w:ind w:left="1224"/>
      <w:outlineLvl w:val="1"/>
    </w:pPr>
    <w:rPr>
      <w:rFonts w:ascii="Verdana" w:hAnsi="Verdana" w:cs="Arial"/>
      <w:b/>
      <w:bCs/>
      <w:iCs/>
      <w:kern w:val="24"/>
    </w:rPr>
  </w:style>
  <w:style w:type="paragraph" w:styleId="Heading3">
    <w:name w:val="heading 3"/>
    <w:next w:val="BodyTextFirstIndent2"/>
    <w:autoRedefine/>
    <w:qFormat/>
    <w:rsid w:val="00C32AC1"/>
    <w:pPr>
      <w:keepNext/>
      <w:numPr>
        <w:ilvl w:val="2"/>
        <w:numId w:val="8"/>
      </w:numPr>
      <w:spacing w:before="240" w:after="60"/>
      <w:ind w:left="1944"/>
      <w:outlineLvl w:val="2"/>
    </w:pPr>
    <w:rPr>
      <w:rFonts w:ascii="Verdana" w:hAnsi="Verdana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C7679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7679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DD3432"/>
    <w:pPr>
      <w:tabs>
        <w:tab w:val="center" w:pos="4320"/>
        <w:tab w:val="right" w:pos="8640"/>
      </w:tabs>
    </w:pPr>
  </w:style>
  <w:style w:type="paragraph" w:styleId="BodyTextFirstIndent">
    <w:name w:val="Body Text First Indent"/>
    <w:basedOn w:val="BodyText"/>
    <w:autoRedefine/>
    <w:rsid w:val="00711647"/>
    <w:pPr>
      <w:spacing w:before="0" w:after="120"/>
      <w:ind w:left="720"/>
    </w:pPr>
    <w:rPr>
      <w:kern w:val="20"/>
    </w:rPr>
  </w:style>
  <w:style w:type="paragraph" w:customStyle="1" w:styleId="HeaderTitle1">
    <w:name w:val="Header Title1"/>
    <w:basedOn w:val="Normal"/>
    <w:autoRedefine/>
    <w:rsid w:val="00C2251B"/>
    <w:pPr>
      <w:tabs>
        <w:tab w:val="center" w:pos="4320"/>
        <w:tab w:val="right" w:pos="8640"/>
      </w:tabs>
      <w:jc w:val="center"/>
    </w:pPr>
    <w:rPr>
      <w:rFonts w:ascii="Arial Rounded MT Bold" w:hAnsi="Arial Rounded MT Bold"/>
      <w:b/>
      <w:color w:val="FFFFFF"/>
      <w:kern w:val="24"/>
    </w:rPr>
  </w:style>
  <w:style w:type="paragraph" w:customStyle="1" w:styleId="HeaderCompanyName">
    <w:name w:val="Header Company Name"/>
    <w:autoRedefine/>
    <w:rsid w:val="00ED2503"/>
    <w:pPr>
      <w:jc w:val="center"/>
    </w:pPr>
    <w:rPr>
      <w:rFonts w:ascii="Arial Rounded MT Bold" w:hAnsi="Arial Rounded MT Bold"/>
      <w:b/>
      <w:i/>
      <w:color w:val="FFFFFF"/>
      <w:spacing w:val="20"/>
      <w:kern w:val="24"/>
    </w:rPr>
  </w:style>
  <w:style w:type="paragraph" w:styleId="BodyText">
    <w:name w:val="Body Text"/>
    <w:basedOn w:val="Normal"/>
    <w:autoRedefine/>
    <w:rsid w:val="00C32AC1"/>
    <w:pPr>
      <w:spacing w:before="120" w:after="240"/>
      <w:jc w:val="both"/>
    </w:pPr>
    <w:rPr>
      <w:rFonts w:ascii="Verdana" w:hAnsi="Verdana"/>
      <w:sz w:val="20"/>
    </w:rPr>
  </w:style>
  <w:style w:type="paragraph" w:customStyle="1" w:styleId="HeaderCompanyAddress">
    <w:name w:val="Header Company Address"/>
    <w:autoRedefine/>
    <w:rsid w:val="00ED2503"/>
    <w:pPr>
      <w:jc w:val="center"/>
    </w:pPr>
    <w:rPr>
      <w:rFonts w:ascii="Arial Rounded MT Bold" w:hAnsi="Arial Rounded MT Bold" w:cs="Tahoma"/>
      <w:b/>
      <w:color w:val="FFFFFF"/>
      <w:kern w:val="16"/>
      <w:sz w:val="16"/>
      <w:szCs w:val="16"/>
    </w:rPr>
  </w:style>
  <w:style w:type="paragraph" w:customStyle="1" w:styleId="HeaderDocumentTitle">
    <w:name w:val="Header Document Title"/>
    <w:autoRedefine/>
    <w:rsid w:val="0032372F"/>
    <w:pPr>
      <w:jc w:val="center"/>
    </w:pPr>
    <w:rPr>
      <w:rFonts w:ascii="Verdana" w:hAnsi="Verdana"/>
      <w:b/>
      <w:color w:val="000000"/>
      <w:kern w:val="24"/>
      <w:szCs w:val="24"/>
    </w:rPr>
  </w:style>
  <w:style w:type="paragraph" w:customStyle="1" w:styleId="HeaderCellType">
    <w:name w:val="Header Cell Type"/>
    <w:link w:val="HeaderCellTypeChar"/>
    <w:autoRedefine/>
    <w:rsid w:val="0032372F"/>
    <w:rPr>
      <w:rFonts w:ascii="Verdana" w:hAnsi="Verdana"/>
      <w:b/>
      <w:sz w:val="12"/>
      <w:szCs w:val="24"/>
    </w:rPr>
  </w:style>
  <w:style w:type="character" w:customStyle="1" w:styleId="HeaderCellTypeChar">
    <w:name w:val="Header Cell Type Char"/>
    <w:basedOn w:val="DefaultParagraphFont"/>
    <w:link w:val="HeaderCellType"/>
    <w:rsid w:val="0032372F"/>
    <w:rPr>
      <w:rFonts w:ascii="Verdana" w:hAnsi="Verdana"/>
      <w:b/>
      <w:sz w:val="12"/>
      <w:szCs w:val="24"/>
      <w:lang w:val="en-US" w:eastAsia="en-US" w:bidi="ar-SA"/>
    </w:rPr>
  </w:style>
  <w:style w:type="paragraph" w:customStyle="1" w:styleId="HeaderDocumentDetails">
    <w:name w:val="Header Document Details"/>
    <w:link w:val="HeaderDocumentDetailsChar"/>
    <w:autoRedefine/>
    <w:rsid w:val="00C2251B"/>
    <w:rPr>
      <w:rFonts w:ascii="Verdana" w:hAnsi="Verdana" w:cs="Arial"/>
      <w:bCs/>
      <w:szCs w:val="26"/>
    </w:rPr>
  </w:style>
  <w:style w:type="character" w:customStyle="1" w:styleId="HeaderDocumentDetailsChar">
    <w:name w:val="Header Document Details Char"/>
    <w:basedOn w:val="DefaultParagraphFont"/>
    <w:link w:val="HeaderDocumentDetails"/>
    <w:rsid w:val="00C2251B"/>
    <w:rPr>
      <w:rFonts w:ascii="Verdana" w:hAnsi="Verdana" w:cs="Arial"/>
      <w:bCs/>
      <w:szCs w:val="26"/>
      <w:lang w:val="en-US" w:eastAsia="en-US" w:bidi="ar-SA"/>
    </w:rPr>
  </w:style>
  <w:style w:type="paragraph" w:customStyle="1" w:styleId="HeaderDocumentNumber">
    <w:name w:val="Header Document Number"/>
    <w:autoRedefine/>
    <w:rsid w:val="00C2251B"/>
    <w:rPr>
      <w:rFonts w:ascii="Verdana" w:hAnsi="Verdana"/>
      <w:b/>
      <w:sz w:val="24"/>
      <w:szCs w:val="24"/>
    </w:rPr>
  </w:style>
  <w:style w:type="paragraph" w:styleId="Footer">
    <w:name w:val="footer"/>
    <w:basedOn w:val="Normal"/>
    <w:rsid w:val="00DD3432"/>
    <w:pPr>
      <w:tabs>
        <w:tab w:val="center" w:pos="4320"/>
        <w:tab w:val="right" w:pos="8640"/>
      </w:tabs>
    </w:pPr>
  </w:style>
  <w:style w:type="paragraph" w:styleId="BodyTextFirstIndent2">
    <w:name w:val="Body Text First Indent 2"/>
    <w:basedOn w:val="Normal"/>
    <w:autoRedefine/>
    <w:rsid w:val="002B4901"/>
    <w:pPr>
      <w:spacing w:after="120"/>
      <w:ind w:left="2160" w:firstLine="210"/>
      <w:jc w:val="both"/>
    </w:pPr>
    <w:rPr>
      <w:rFonts w:ascii="Verdana" w:hAnsi="Verdana"/>
      <w:sz w:val="20"/>
    </w:rPr>
  </w:style>
  <w:style w:type="paragraph" w:customStyle="1" w:styleId="FooterCellType">
    <w:name w:val="Footer Cell Type"/>
    <w:basedOn w:val="HeaderCellType"/>
    <w:autoRedefine/>
    <w:rsid w:val="00FD4FD9"/>
    <w:rPr>
      <w:sz w:val="16"/>
    </w:rPr>
  </w:style>
  <w:style w:type="paragraph" w:customStyle="1" w:styleId="FooterCellDetails">
    <w:name w:val="Footer Cell Details"/>
    <w:basedOn w:val="HeaderDocumentDetails"/>
    <w:autoRedefine/>
    <w:rsid w:val="00FD4FD9"/>
  </w:style>
  <w:style w:type="paragraph" w:styleId="BalloonText">
    <w:name w:val="Balloon Text"/>
    <w:basedOn w:val="Normal"/>
    <w:semiHidden/>
    <w:rsid w:val="00A17A78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BB30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jay%20Sadey\Application%20Data\Microsoft\Templates\My%20Template1\QMTemplate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Settings\Ajay Sadey\Application Data\Microsoft\Templates\My Template1\QMTemplate1.dot</Template>
  <TotalTime>0</TotalTime>
  <Pages>1</Pages>
  <Words>325</Words>
  <Characters>1856</Characters>
  <Application>Microsoft Word 12.1.0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QM6.01.AFM</vt:lpstr>
    </vt:vector>
  </TitlesOfParts>
  <Company>Genesis Quality Systems</Company>
  <LinksUpToDate>false</LinksUpToDate>
  <CharactersWithSpaces>2279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QM6.01.AFM</dc:title>
  <dc:subject/>
  <dc:creator>Viji Kuruvilla</dc:creator>
  <cp:keywords/>
  <cp:lastModifiedBy>Ashley Kuruvilla</cp:lastModifiedBy>
  <cp:revision>2</cp:revision>
  <cp:lastPrinted>2005-08-23T02:34:00Z</cp:lastPrinted>
  <dcterms:created xsi:type="dcterms:W3CDTF">2014-08-20T23:31:00Z</dcterms:created>
  <dcterms:modified xsi:type="dcterms:W3CDTF">2014-08-20T23:31:00Z</dcterms:modified>
</cp:coreProperties>
</file>