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52343" w:rsidRPr="00F93E33" w:rsidRDefault="00952343" w:rsidP="00952343">
      <w:pPr>
        <w:rPr>
          <w:rFonts w:ascii="Verdana" w:hAnsi="Verdana"/>
          <w:sz w:val="20"/>
        </w:rPr>
      </w:pPr>
    </w:p>
    <w:p w:rsidR="00952343" w:rsidRDefault="00952343" w:rsidP="00952343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Date:</w:t>
      </w:r>
    </w:p>
    <w:p w:rsidR="00952343" w:rsidRDefault="00952343" w:rsidP="00952343">
      <w:pPr>
        <w:rPr>
          <w:rFonts w:ascii="Verdana" w:hAnsi="Verdana"/>
          <w:b/>
          <w:sz w:val="20"/>
        </w:rPr>
      </w:pPr>
    </w:p>
    <w:p w:rsidR="00952343" w:rsidRPr="00F93E33" w:rsidRDefault="00952343" w:rsidP="00952343">
      <w:pPr>
        <w:rPr>
          <w:rFonts w:ascii="Verdana" w:hAnsi="Verdana"/>
          <w:b/>
          <w:sz w:val="20"/>
        </w:rPr>
      </w:pPr>
      <w:r w:rsidRPr="00F93E33">
        <w:rPr>
          <w:rFonts w:ascii="Verdana" w:hAnsi="Verdana"/>
          <w:b/>
          <w:sz w:val="20"/>
        </w:rPr>
        <w:t>Training Subject:</w:t>
      </w:r>
    </w:p>
    <w:p w:rsidR="00952343" w:rsidRDefault="00952343" w:rsidP="00952343">
      <w:pPr>
        <w:rPr>
          <w:rFonts w:ascii="Verdana" w:hAnsi="Verdana"/>
          <w:b/>
          <w:sz w:val="20"/>
        </w:rPr>
      </w:pPr>
    </w:p>
    <w:p w:rsidR="00952343" w:rsidRPr="00F93E33" w:rsidRDefault="00952343" w:rsidP="00952343">
      <w:pPr>
        <w:rPr>
          <w:rFonts w:ascii="Verdana" w:hAnsi="Verdana"/>
          <w:b/>
          <w:sz w:val="20"/>
        </w:rPr>
      </w:pPr>
      <w:r w:rsidRPr="00F93E33">
        <w:rPr>
          <w:rFonts w:ascii="Verdana" w:hAnsi="Verdana"/>
          <w:b/>
          <w:sz w:val="20"/>
        </w:rPr>
        <w:t>Training Provided By:</w:t>
      </w:r>
    </w:p>
    <w:p w:rsidR="00952343" w:rsidRPr="00F93E33" w:rsidRDefault="00952343" w:rsidP="00952343">
      <w:pPr>
        <w:rPr>
          <w:rFonts w:ascii="Verdana" w:hAnsi="Verdan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06"/>
        <w:gridCol w:w="3344"/>
        <w:gridCol w:w="3276"/>
      </w:tblGrid>
      <w:tr w:rsidR="00952343" w:rsidRPr="00026376">
        <w:tc>
          <w:tcPr>
            <w:tcW w:w="3306" w:type="dxa"/>
          </w:tcPr>
          <w:p w:rsidR="00952343" w:rsidRPr="00026376" w:rsidRDefault="00952343" w:rsidP="00482473">
            <w:pPr>
              <w:jc w:val="center"/>
              <w:rPr>
                <w:rFonts w:ascii="Verdana" w:hAnsi="Verdana"/>
                <w:b/>
                <w:sz w:val="20"/>
              </w:rPr>
            </w:pPr>
            <w:r w:rsidRPr="00026376">
              <w:rPr>
                <w:rFonts w:ascii="Verdana" w:hAnsi="Verdana"/>
                <w:b/>
                <w:sz w:val="20"/>
              </w:rPr>
              <w:t>Name</w:t>
            </w:r>
          </w:p>
        </w:tc>
        <w:tc>
          <w:tcPr>
            <w:tcW w:w="3344" w:type="dxa"/>
          </w:tcPr>
          <w:p w:rsidR="00952343" w:rsidRPr="00026376" w:rsidRDefault="00952343" w:rsidP="00482473">
            <w:pPr>
              <w:jc w:val="center"/>
              <w:rPr>
                <w:rFonts w:ascii="Verdana" w:hAnsi="Verdana"/>
                <w:b/>
                <w:sz w:val="20"/>
              </w:rPr>
            </w:pPr>
            <w:r w:rsidRPr="00026376">
              <w:rPr>
                <w:rFonts w:ascii="Verdana" w:hAnsi="Verdana"/>
                <w:b/>
                <w:sz w:val="20"/>
              </w:rPr>
              <w:t>Signature</w:t>
            </w:r>
          </w:p>
        </w:tc>
        <w:tc>
          <w:tcPr>
            <w:tcW w:w="3276" w:type="dxa"/>
          </w:tcPr>
          <w:p w:rsidR="00952343" w:rsidRPr="00026376" w:rsidRDefault="00952343" w:rsidP="00482473">
            <w:pPr>
              <w:jc w:val="center"/>
              <w:rPr>
                <w:rFonts w:ascii="Verdana" w:hAnsi="Verdana"/>
                <w:b/>
                <w:sz w:val="20"/>
              </w:rPr>
            </w:pPr>
            <w:r w:rsidRPr="00026376">
              <w:rPr>
                <w:rFonts w:ascii="Verdana" w:hAnsi="Verdana"/>
                <w:b/>
                <w:sz w:val="20"/>
              </w:rPr>
              <w:t>ID</w:t>
            </w:r>
          </w:p>
        </w:tc>
      </w:tr>
      <w:tr w:rsidR="00952343" w:rsidRPr="00026376">
        <w:trPr>
          <w:trHeight w:val="432"/>
        </w:trPr>
        <w:tc>
          <w:tcPr>
            <w:tcW w:w="3306" w:type="dxa"/>
          </w:tcPr>
          <w:p w:rsidR="00952343" w:rsidRPr="00026376" w:rsidRDefault="00952343" w:rsidP="0095234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344" w:type="dxa"/>
          </w:tcPr>
          <w:p w:rsidR="00952343" w:rsidRPr="00026376" w:rsidRDefault="00952343" w:rsidP="0095234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276" w:type="dxa"/>
          </w:tcPr>
          <w:p w:rsidR="00952343" w:rsidRPr="00026376" w:rsidRDefault="00952343" w:rsidP="00952343">
            <w:pPr>
              <w:rPr>
                <w:rFonts w:ascii="Verdana" w:hAnsi="Verdana"/>
                <w:sz w:val="20"/>
              </w:rPr>
            </w:pPr>
          </w:p>
        </w:tc>
      </w:tr>
      <w:tr w:rsidR="00952343" w:rsidRPr="00026376">
        <w:trPr>
          <w:trHeight w:val="432"/>
        </w:trPr>
        <w:tc>
          <w:tcPr>
            <w:tcW w:w="3306" w:type="dxa"/>
          </w:tcPr>
          <w:p w:rsidR="00952343" w:rsidRPr="00026376" w:rsidRDefault="00952343" w:rsidP="0095234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344" w:type="dxa"/>
          </w:tcPr>
          <w:p w:rsidR="00952343" w:rsidRPr="00026376" w:rsidRDefault="00952343" w:rsidP="0095234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276" w:type="dxa"/>
          </w:tcPr>
          <w:p w:rsidR="00952343" w:rsidRPr="00026376" w:rsidRDefault="00952343" w:rsidP="00952343">
            <w:pPr>
              <w:rPr>
                <w:rFonts w:ascii="Verdana" w:hAnsi="Verdana"/>
                <w:sz w:val="20"/>
              </w:rPr>
            </w:pPr>
          </w:p>
        </w:tc>
      </w:tr>
      <w:tr w:rsidR="00952343" w:rsidRPr="00026376">
        <w:trPr>
          <w:trHeight w:val="432"/>
        </w:trPr>
        <w:tc>
          <w:tcPr>
            <w:tcW w:w="3306" w:type="dxa"/>
          </w:tcPr>
          <w:p w:rsidR="00952343" w:rsidRPr="00026376" w:rsidRDefault="00952343" w:rsidP="0095234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344" w:type="dxa"/>
          </w:tcPr>
          <w:p w:rsidR="00952343" w:rsidRPr="00026376" w:rsidRDefault="00952343" w:rsidP="0095234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276" w:type="dxa"/>
          </w:tcPr>
          <w:p w:rsidR="00952343" w:rsidRPr="00026376" w:rsidRDefault="00952343" w:rsidP="00952343">
            <w:pPr>
              <w:rPr>
                <w:rFonts w:ascii="Verdana" w:hAnsi="Verdana"/>
                <w:sz w:val="20"/>
              </w:rPr>
            </w:pPr>
          </w:p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>
            <w:bookmarkStart w:id="0" w:name="_GoBack"/>
            <w:bookmarkEnd w:id="0"/>
          </w:p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  <w:tr w:rsidR="00952343">
        <w:trPr>
          <w:trHeight w:val="432"/>
        </w:trPr>
        <w:tc>
          <w:tcPr>
            <w:tcW w:w="3306" w:type="dxa"/>
          </w:tcPr>
          <w:p w:rsidR="00952343" w:rsidRDefault="00952343" w:rsidP="00952343"/>
        </w:tc>
        <w:tc>
          <w:tcPr>
            <w:tcW w:w="3344" w:type="dxa"/>
          </w:tcPr>
          <w:p w:rsidR="00952343" w:rsidRDefault="00952343" w:rsidP="00952343"/>
        </w:tc>
        <w:tc>
          <w:tcPr>
            <w:tcW w:w="3276" w:type="dxa"/>
          </w:tcPr>
          <w:p w:rsidR="00952343" w:rsidRDefault="00952343" w:rsidP="00952343"/>
        </w:tc>
      </w:tr>
    </w:tbl>
    <w:p w:rsidR="008E1604" w:rsidRPr="00952343" w:rsidRDefault="008E1604" w:rsidP="00952343"/>
    <w:sectPr w:rsidR="008E1604" w:rsidRPr="00952343" w:rsidSect="00BF65D4">
      <w:headerReference w:type="default" r:id="rId8"/>
      <w:pgSz w:w="12240" w:h="15840" w:code="1"/>
      <w:pgMar w:top="360" w:right="1152" w:bottom="66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3A1F44" w:rsidRDefault="003A1F44">
      <w:r>
        <w:separator/>
      </w:r>
    </w:p>
  </w:endnote>
  <w:endnote w:type="continuationSeparator" w:id="1">
    <w:p w:rsidR="003A1F44" w:rsidRDefault="003A1F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3A1F44" w:rsidRDefault="003A1F44">
      <w:r>
        <w:separator/>
      </w:r>
    </w:p>
  </w:footnote>
  <w:footnote w:type="continuationSeparator" w:id="1">
    <w:p w:rsidR="003A1F44" w:rsidRDefault="003A1F44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4"/>
      <w:gridCol w:w="2174"/>
      <w:gridCol w:w="1102"/>
      <w:gridCol w:w="802"/>
      <w:gridCol w:w="1025"/>
      <w:gridCol w:w="805"/>
      <w:gridCol w:w="930"/>
    </w:tblGrid>
    <w:tr w:rsidR="00510A17" w:rsidTr="00510A17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510A17" w:rsidRDefault="00510A17" w:rsidP="0039663B">
          <w:pPr>
            <w:rPr>
              <w:rFonts w:ascii="Arial" w:hAnsi="Arial" w:cs="Arial"/>
              <w:sz w:val="20"/>
              <w:szCs w:val="20"/>
            </w:rPr>
          </w:pPr>
          <w:r w:rsidRPr="00510A17">
            <w:rPr>
              <w:rFonts w:ascii="Arial" w:hAnsi="Arial" w:cs="Arial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-1151890</wp:posOffset>
                </wp:positionV>
                <wp:extent cx="1261745" cy="1151255"/>
                <wp:effectExtent l="25400" t="0" r="8255" b="0"/>
                <wp:wrapSquare wrapText="bothSides"/>
                <wp:docPr id="30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7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510A17" w:rsidRDefault="00510A17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510A17" w:rsidRDefault="00510A17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510A17" w:rsidRPr="003E4F36" w:rsidRDefault="00510A17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proofErr w:type="gramStart"/>
          <w:r w:rsidRPr="003E4F36">
            <w:rPr>
              <w:rStyle w:val="PageNumber"/>
              <w:sz w:val="20"/>
              <w:szCs w:val="20"/>
            </w:rPr>
            <w:t>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proofErr w:type="gramEnd"/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 w:rsidTr="00510A17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5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510A17" w:rsidTr="00510A17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510A17" w:rsidRDefault="00510A17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510A17" w:rsidRDefault="00510A17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5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510A17" w:rsidRDefault="00510A17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510A17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510A17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510A17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5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510A17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7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952343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QM18.01</w:t>
          </w:r>
          <w:r w:rsidR="000A54AE">
            <w:rPr>
              <w:rFonts w:ascii="Arial" w:hAnsi="Arial" w:cs="Arial"/>
              <w:sz w:val="20"/>
              <w:szCs w:val="20"/>
            </w:rPr>
            <w:t>.</w:t>
          </w:r>
          <w:r w:rsidR="001E1220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11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5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510A17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952343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Training Record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1C97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44E41"/>
    <w:rsid w:val="001516DC"/>
    <w:rsid w:val="001608AC"/>
    <w:rsid w:val="0016504F"/>
    <w:rsid w:val="0017343A"/>
    <w:rsid w:val="001A3268"/>
    <w:rsid w:val="001B4158"/>
    <w:rsid w:val="001B6B97"/>
    <w:rsid w:val="001C582F"/>
    <w:rsid w:val="001E1220"/>
    <w:rsid w:val="001F439D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663B"/>
    <w:rsid w:val="003A1F44"/>
    <w:rsid w:val="003A2DFF"/>
    <w:rsid w:val="003B0960"/>
    <w:rsid w:val="003C419D"/>
    <w:rsid w:val="003D537E"/>
    <w:rsid w:val="003F5FAC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1D"/>
    <w:rsid w:val="004B577A"/>
    <w:rsid w:val="004E4F3C"/>
    <w:rsid w:val="00510A17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578BF"/>
    <w:rsid w:val="00690969"/>
    <w:rsid w:val="006A3C0D"/>
    <w:rsid w:val="006B2E7E"/>
    <w:rsid w:val="006C026D"/>
    <w:rsid w:val="006D0BB5"/>
    <w:rsid w:val="006E19A2"/>
    <w:rsid w:val="006F0C0E"/>
    <w:rsid w:val="007036C4"/>
    <w:rsid w:val="007171F1"/>
    <w:rsid w:val="00723575"/>
    <w:rsid w:val="007311C3"/>
    <w:rsid w:val="00741DAB"/>
    <w:rsid w:val="007652F1"/>
    <w:rsid w:val="007929BC"/>
    <w:rsid w:val="007A32CA"/>
    <w:rsid w:val="00847CCE"/>
    <w:rsid w:val="00861565"/>
    <w:rsid w:val="008670D3"/>
    <w:rsid w:val="00880A64"/>
    <w:rsid w:val="00893E76"/>
    <w:rsid w:val="008A1570"/>
    <w:rsid w:val="008A2027"/>
    <w:rsid w:val="008B7200"/>
    <w:rsid w:val="008C157C"/>
    <w:rsid w:val="008C570C"/>
    <w:rsid w:val="008D10AC"/>
    <w:rsid w:val="008E1604"/>
    <w:rsid w:val="008E7093"/>
    <w:rsid w:val="00914639"/>
    <w:rsid w:val="00923D6B"/>
    <w:rsid w:val="00947261"/>
    <w:rsid w:val="00952343"/>
    <w:rsid w:val="0095660B"/>
    <w:rsid w:val="00960D9E"/>
    <w:rsid w:val="009912C0"/>
    <w:rsid w:val="009A621B"/>
    <w:rsid w:val="009B4E47"/>
    <w:rsid w:val="009E1A92"/>
    <w:rsid w:val="009E68BD"/>
    <w:rsid w:val="00A416CF"/>
    <w:rsid w:val="00A62DB2"/>
    <w:rsid w:val="00A75AAA"/>
    <w:rsid w:val="00A83825"/>
    <w:rsid w:val="00AB0228"/>
    <w:rsid w:val="00AC54C3"/>
    <w:rsid w:val="00AE1FA2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6797"/>
    <w:rsid w:val="00C773CF"/>
    <w:rsid w:val="00C809D5"/>
    <w:rsid w:val="00C82B31"/>
    <w:rsid w:val="00CC0342"/>
    <w:rsid w:val="00CC07B6"/>
    <w:rsid w:val="00CC2CF3"/>
    <w:rsid w:val="00CE1948"/>
    <w:rsid w:val="00CF427B"/>
    <w:rsid w:val="00D10E8E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43EF4"/>
    <w:rsid w:val="00E502FD"/>
    <w:rsid w:val="00E5061A"/>
    <w:rsid w:val="00E841D0"/>
    <w:rsid w:val="00E8773E"/>
    <w:rsid w:val="00E92E90"/>
    <w:rsid w:val="00EC36B3"/>
    <w:rsid w:val="00EC4F56"/>
    <w:rsid w:val="00ED2503"/>
    <w:rsid w:val="00EE1274"/>
    <w:rsid w:val="00EE501E"/>
    <w:rsid w:val="00EF03A3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A10C2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BA04A-32E2-4B93-986A-E02D186D0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1</Pages>
  <Words>22</Words>
  <Characters>131</Characters>
  <Application>Microsoft Word 12.1.0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160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2</cp:revision>
  <cp:lastPrinted>2009-07-17T20:43:00Z</cp:lastPrinted>
  <dcterms:created xsi:type="dcterms:W3CDTF">2014-08-21T00:07:00Z</dcterms:created>
  <dcterms:modified xsi:type="dcterms:W3CDTF">2014-08-21T00:07:00Z</dcterms:modified>
</cp:coreProperties>
</file>